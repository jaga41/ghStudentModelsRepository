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D7AE" w14:textId="36FE261B" w:rsidR="004052C8" w:rsidRPr="004052C8" w:rsidRDefault="003241F2" w:rsidP="0034089D">
      <w:pPr>
        <w:rPr>
          <w:rFonts w:ascii="Tw Cen MT" w:hAnsi="Tw Cen MT"/>
          <w:sz w:val="28"/>
          <w:szCs w:val="28"/>
        </w:rPr>
      </w:pPr>
      <w:r w:rsidRPr="004052C8">
        <w:rPr>
          <w:rFonts w:ascii="Tw Cen MT" w:hAnsi="Tw Cen MT"/>
          <w:sz w:val="28"/>
          <w:szCs w:val="28"/>
        </w:rPr>
        <w:fldChar w:fldCharType="begin"/>
      </w:r>
      <w:r w:rsidRPr="004052C8">
        <w:rPr>
          <w:rFonts w:ascii="Tw Cen MT" w:hAnsi="Tw Cen MT"/>
          <w:sz w:val="28"/>
          <w:szCs w:val="28"/>
        </w:rPr>
        <w:instrText xml:space="preserve"> HYPERLINK "</w:instrText>
      </w:r>
      <w:r w:rsidRPr="004052C8">
        <w:rPr>
          <w:rFonts w:ascii="Tw Cen MT" w:hAnsi="Tw Cen MT"/>
          <w:sz w:val="28"/>
          <w:szCs w:val="28"/>
        </w:rPr>
        <w:instrText>https://github.com/G915-2-Data-Modeling-381/Project-1-eStreamingMovies/commit/6d8c6343ff7d20807c9b08a065c203ca8a855d1f</w:instrText>
      </w:r>
      <w:r w:rsidRPr="004052C8">
        <w:rPr>
          <w:rFonts w:ascii="Tw Cen MT" w:hAnsi="Tw Cen MT"/>
          <w:sz w:val="28"/>
          <w:szCs w:val="28"/>
        </w:rPr>
        <w:instrText xml:space="preserve">" </w:instrText>
      </w:r>
      <w:r w:rsidRPr="004052C8">
        <w:rPr>
          <w:rFonts w:ascii="Tw Cen MT" w:hAnsi="Tw Cen MT"/>
          <w:sz w:val="28"/>
          <w:szCs w:val="28"/>
        </w:rPr>
        <w:fldChar w:fldCharType="separate"/>
      </w:r>
      <w:r w:rsidRPr="004052C8">
        <w:rPr>
          <w:rStyle w:val="Hyperlink"/>
          <w:rFonts w:ascii="Tw Cen MT" w:hAnsi="Tw Cen MT"/>
          <w:sz w:val="28"/>
          <w:szCs w:val="28"/>
        </w:rPr>
        <w:t>https://github.com/G915-2-Data-Modeling-381/Project-1-eStreamingMovies/commit/6d8c6343ff7d20807c9b08a065c203ca8a855d1f</w:t>
      </w:r>
      <w:r w:rsidRPr="004052C8">
        <w:rPr>
          <w:rFonts w:ascii="Tw Cen MT" w:hAnsi="Tw Cen MT"/>
          <w:sz w:val="28"/>
          <w:szCs w:val="28"/>
        </w:rPr>
        <w:fldChar w:fldCharType="end"/>
      </w:r>
    </w:p>
    <w:p w14:paraId="66129EEF" w14:textId="380D4533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Created Domains: </w:t>
      </w:r>
    </w:p>
    <w:p w14:paraId="7368299D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String.StateAbbreviation</w:t>
      </w:r>
      <w:proofErr w:type="spellEnd"/>
    </w:p>
    <w:p w14:paraId="7E115EBF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String.ZipCode</w:t>
      </w:r>
      <w:proofErr w:type="spellEnd"/>
    </w:p>
    <w:p w14:paraId="7B6CC92F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Datetime.DateOfBirth</w:t>
      </w:r>
      <w:proofErr w:type="spellEnd"/>
    </w:p>
    <w:p w14:paraId="176EFD66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String.PersonGenderPronoun</w:t>
      </w:r>
      <w:proofErr w:type="spellEnd"/>
    </w:p>
    <w:p w14:paraId="17FBE622" w14:textId="77777777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Added validation rules to each of these Domains: </w:t>
      </w:r>
    </w:p>
    <w:p w14:paraId="35B8630B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StateAbbreviation</w:t>
      </w:r>
      <w:proofErr w:type="spellEnd"/>
      <w:r w:rsidRPr="004052C8">
        <w:rPr>
          <w:rFonts w:ascii="Tw Cen MT" w:hAnsi="Tw Cen MT"/>
          <w:sz w:val="24"/>
          <w:szCs w:val="24"/>
        </w:rPr>
        <w:t>: Valid values of 2-character abbreviations for all 50 states</w:t>
      </w:r>
    </w:p>
    <w:p w14:paraId="7DBC7BC7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ZipCode</w:t>
      </w:r>
      <w:proofErr w:type="spellEnd"/>
      <w:r w:rsidRPr="004052C8">
        <w:rPr>
          <w:rFonts w:ascii="Tw Cen MT" w:hAnsi="Tw Cen MT"/>
          <w:sz w:val="24"/>
          <w:szCs w:val="24"/>
        </w:rPr>
        <w:t>: min of ‘00501’ &amp; max of ‘99950’</w:t>
      </w:r>
    </w:p>
    <w:p w14:paraId="42E578E1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DateOfBirth</w:t>
      </w:r>
      <w:proofErr w:type="spellEnd"/>
      <w:r w:rsidRPr="004052C8">
        <w:rPr>
          <w:rFonts w:ascii="Tw Cen MT" w:hAnsi="Tw Cen MT"/>
          <w:sz w:val="24"/>
          <w:szCs w:val="24"/>
        </w:rPr>
        <w:t>: FORMAT to ‘MM/dd/</w:t>
      </w:r>
      <w:proofErr w:type="spellStart"/>
      <w:r w:rsidRPr="004052C8">
        <w:rPr>
          <w:rFonts w:ascii="Tw Cen MT" w:hAnsi="Tw Cen MT"/>
          <w:sz w:val="24"/>
          <w:szCs w:val="24"/>
        </w:rPr>
        <w:t>yyyy</w:t>
      </w:r>
      <w:proofErr w:type="spellEnd"/>
      <w:r w:rsidRPr="004052C8">
        <w:rPr>
          <w:rFonts w:ascii="Tw Cen MT" w:hAnsi="Tw Cen MT"/>
          <w:sz w:val="24"/>
          <w:szCs w:val="24"/>
        </w:rPr>
        <w:t>’</w:t>
      </w:r>
    </w:p>
    <w:p w14:paraId="785B25AE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proofErr w:type="spellStart"/>
      <w:r w:rsidRPr="004052C8">
        <w:rPr>
          <w:rFonts w:ascii="Tw Cen MT" w:hAnsi="Tw Cen MT"/>
          <w:sz w:val="24"/>
          <w:szCs w:val="24"/>
        </w:rPr>
        <w:t>PersonGenderPronoun</w:t>
      </w:r>
      <w:proofErr w:type="spellEnd"/>
      <w:r w:rsidRPr="004052C8">
        <w:rPr>
          <w:rFonts w:ascii="Tw Cen MT" w:hAnsi="Tw Cen MT"/>
          <w:sz w:val="24"/>
          <w:szCs w:val="24"/>
        </w:rPr>
        <w:t>: Valid values of ‘He/Him/His’, ‘She/Her/Hers’, ‘They/Them/Theirs’, ‘Ze/</w:t>
      </w:r>
      <w:proofErr w:type="spellStart"/>
      <w:r w:rsidRPr="004052C8">
        <w:rPr>
          <w:rFonts w:ascii="Tw Cen MT" w:hAnsi="Tw Cen MT"/>
          <w:sz w:val="24"/>
          <w:szCs w:val="24"/>
        </w:rPr>
        <w:t>Zir</w:t>
      </w:r>
      <w:proofErr w:type="spellEnd"/>
      <w:r w:rsidRPr="004052C8">
        <w:rPr>
          <w:rFonts w:ascii="Tw Cen MT" w:hAnsi="Tw Cen MT"/>
          <w:sz w:val="24"/>
          <w:szCs w:val="24"/>
        </w:rPr>
        <w:t>/</w:t>
      </w:r>
      <w:proofErr w:type="spellStart"/>
      <w:r w:rsidRPr="004052C8">
        <w:rPr>
          <w:rFonts w:ascii="Tw Cen MT" w:hAnsi="Tw Cen MT"/>
          <w:sz w:val="24"/>
          <w:szCs w:val="24"/>
        </w:rPr>
        <w:t>Zirs</w:t>
      </w:r>
      <w:proofErr w:type="spellEnd"/>
      <w:r w:rsidRPr="004052C8">
        <w:rPr>
          <w:rFonts w:ascii="Tw Cen MT" w:hAnsi="Tw Cen MT"/>
          <w:sz w:val="24"/>
          <w:szCs w:val="24"/>
        </w:rPr>
        <w:t>’, ‘Ze/Hir/Hirs’, “Other”</w:t>
      </w:r>
    </w:p>
    <w:p w14:paraId="5BC16B29" w14:textId="77777777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Set Parent Domain of </w:t>
      </w:r>
      <w:proofErr w:type="spellStart"/>
      <w:r w:rsidRPr="004052C8">
        <w:rPr>
          <w:rFonts w:ascii="Tw Cen MT" w:hAnsi="Tw Cen MT"/>
          <w:sz w:val="24"/>
          <w:szCs w:val="24"/>
        </w:rPr>
        <w:t>Address.State</w:t>
      </w:r>
      <w:proofErr w:type="spellEnd"/>
      <w:r w:rsidRPr="004052C8">
        <w:rPr>
          <w:rFonts w:ascii="Tw Cen MT" w:hAnsi="Tw Cen MT"/>
          <w:sz w:val="24"/>
          <w:szCs w:val="24"/>
        </w:rPr>
        <w:t xml:space="preserve"> to </w:t>
      </w:r>
      <w:proofErr w:type="spellStart"/>
      <w:r w:rsidRPr="004052C8">
        <w:rPr>
          <w:rFonts w:ascii="Tw Cen MT" w:hAnsi="Tw Cen MT"/>
          <w:sz w:val="24"/>
          <w:szCs w:val="24"/>
        </w:rPr>
        <w:t>StateAbbreviation</w:t>
      </w:r>
      <w:proofErr w:type="spellEnd"/>
    </w:p>
    <w:p w14:paraId="2638F3EA" w14:textId="77777777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Set Parent Domain of </w:t>
      </w:r>
      <w:proofErr w:type="spellStart"/>
      <w:r w:rsidRPr="004052C8">
        <w:rPr>
          <w:rFonts w:ascii="Tw Cen MT" w:hAnsi="Tw Cen MT"/>
          <w:sz w:val="24"/>
          <w:szCs w:val="24"/>
        </w:rPr>
        <w:t>Address.ZipCode</w:t>
      </w:r>
      <w:proofErr w:type="spellEnd"/>
      <w:r w:rsidRPr="004052C8">
        <w:rPr>
          <w:rFonts w:ascii="Tw Cen MT" w:hAnsi="Tw Cen MT"/>
          <w:sz w:val="24"/>
          <w:szCs w:val="24"/>
        </w:rPr>
        <w:t xml:space="preserve"> to </w:t>
      </w:r>
      <w:proofErr w:type="spellStart"/>
      <w:r w:rsidRPr="004052C8">
        <w:rPr>
          <w:rFonts w:ascii="Tw Cen MT" w:hAnsi="Tw Cen MT"/>
          <w:sz w:val="24"/>
          <w:szCs w:val="24"/>
        </w:rPr>
        <w:t>ZipCode</w:t>
      </w:r>
      <w:proofErr w:type="spellEnd"/>
    </w:p>
    <w:p w14:paraId="71F220AF" w14:textId="77777777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Added column </w:t>
      </w:r>
      <w:proofErr w:type="spellStart"/>
      <w:r w:rsidRPr="004052C8">
        <w:rPr>
          <w:rFonts w:ascii="Tw Cen MT" w:hAnsi="Tw Cen MT"/>
          <w:sz w:val="24"/>
          <w:szCs w:val="24"/>
        </w:rPr>
        <w:t>Person.PersonDateOfBirth</w:t>
      </w:r>
      <w:proofErr w:type="spellEnd"/>
    </w:p>
    <w:p w14:paraId="70DCE11E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Set its Parent Domain to </w:t>
      </w:r>
      <w:proofErr w:type="spellStart"/>
      <w:r w:rsidRPr="004052C8">
        <w:rPr>
          <w:rFonts w:ascii="Tw Cen MT" w:hAnsi="Tw Cen MT"/>
          <w:sz w:val="24"/>
          <w:szCs w:val="24"/>
        </w:rPr>
        <w:t>Datetime.DateOfBirth</w:t>
      </w:r>
      <w:proofErr w:type="spellEnd"/>
    </w:p>
    <w:p w14:paraId="64B52C5D" w14:textId="77777777" w:rsidR="003241F2" w:rsidRPr="004052C8" w:rsidRDefault="003241F2" w:rsidP="0034089D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Added column </w:t>
      </w:r>
      <w:proofErr w:type="spellStart"/>
      <w:r w:rsidRPr="004052C8">
        <w:rPr>
          <w:rFonts w:ascii="Tw Cen MT" w:hAnsi="Tw Cen MT"/>
          <w:sz w:val="24"/>
          <w:szCs w:val="24"/>
        </w:rPr>
        <w:t>Person.PersonGenderPronoun</w:t>
      </w:r>
      <w:proofErr w:type="spellEnd"/>
    </w:p>
    <w:p w14:paraId="1573DE5A" w14:textId="77777777" w:rsidR="003241F2" w:rsidRPr="004052C8" w:rsidRDefault="003241F2" w:rsidP="0034089D">
      <w:pPr>
        <w:pStyle w:val="ListParagraph"/>
        <w:numPr>
          <w:ilvl w:val="1"/>
          <w:numId w:val="4"/>
        </w:numPr>
        <w:spacing w:line="360" w:lineRule="auto"/>
        <w:rPr>
          <w:rFonts w:ascii="Tw Cen MT" w:hAnsi="Tw Cen MT"/>
          <w:sz w:val="24"/>
          <w:szCs w:val="24"/>
        </w:rPr>
      </w:pPr>
      <w:r w:rsidRPr="004052C8">
        <w:rPr>
          <w:rFonts w:ascii="Tw Cen MT" w:hAnsi="Tw Cen MT"/>
          <w:sz w:val="24"/>
          <w:szCs w:val="24"/>
        </w:rPr>
        <w:t xml:space="preserve">Set its Parent Domain </w:t>
      </w:r>
      <w:proofErr w:type="spellStart"/>
      <w:r w:rsidRPr="004052C8">
        <w:rPr>
          <w:rFonts w:ascii="Tw Cen MT" w:hAnsi="Tw Cen MT"/>
          <w:sz w:val="24"/>
          <w:szCs w:val="24"/>
        </w:rPr>
        <w:t>PersonGenderPronoun</w:t>
      </w:r>
      <w:proofErr w:type="spellEnd"/>
    </w:p>
    <w:p w14:paraId="1925F21F" w14:textId="77777777" w:rsidR="003241F2" w:rsidRDefault="003241F2" w:rsidP="003241F2"/>
    <w:p w14:paraId="5FC6576B" w14:textId="77777777" w:rsidR="003241F2" w:rsidRDefault="003241F2" w:rsidP="003241F2"/>
    <w:p w14:paraId="04B83B90" w14:textId="77777777" w:rsidR="001371CC" w:rsidRPr="00A70B01" w:rsidRDefault="001371CC" w:rsidP="00A70B01"/>
    <w:sectPr w:rsidR="001371CC" w:rsidRPr="00A70B01" w:rsidSect="007F6B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1ACA" w14:textId="77777777" w:rsidR="00CF4823" w:rsidRDefault="00CF4823" w:rsidP="0038159E">
      <w:pPr>
        <w:spacing w:after="0" w:line="240" w:lineRule="auto"/>
      </w:pPr>
      <w:r>
        <w:separator/>
      </w:r>
    </w:p>
  </w:endnote>
  <w:endnote w:type="continuationSeparator" w:id="0">
    <w:p w14:paraId="0CD4FE00" w14:textId="77777777" w:rsidR="00CF4823" w:rsidRDefault="00CF4823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ACFA" w14:textId="77777777" w:rsidR="007663C8" w:rsidRPr="002774FD" w:rsidRDefault="007663C8">
    <w:pPr>
      <w:pStyle w:val="Footer"/>
      <w:rPr>
        <w:rFonts w:ascii="Tw Cen MT" w:hAnsi="Tw Cen MT"/>
        <w:b/>
        <w:bCs/>
      </w:rPr>
    </w:pPr>
  </w:p>
  <w:p w14:paraId="24FCC3BF" w14:textId="4EDB05B5" w:rsidR="007663C8" w:rsidRDefault="007663C8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Author: Jasminder Garcha</w:t>
    </w:r>
    <w:r w:rsidRPr="002774FD">
      <w:rPr>
        <w:rFonts w:ascii="Tw Cen MT" w:hAnsi="Tw Cen MT"/>
        <w:b/>
        <w:bCs/>
      </w:rPr>
      <w:tab/>
      <w:t xml:space="preserve">                                                                              Date: </w:t>
    </w:r>
    <w:r w:rsidR="00A70B01">
      <w:rPr>
        <w:rFonts w:ascii="Tw Cen MT" w:hAnsi="Tw Cen MT"/>
        <w:b/>
        <w:bCs/>
      </w:rPr>
      <w:t xml:space="preserve">October </w:t>
    </w:r>
    <w:r w:rsidR="004052C8">
      <w:rPr>
        <w:rFonts w:ascii="Tw Cen MT" w:hAnsi="Tw Cen MT"/>
        <w:b/>
        <w:bCs/>
      </w:rPr>
      <w:t>12</w:t>
    </w:r>
    <w:r w:rsidRPr="002774FD">
      <w:rPr>
        <w:rFonts w:ascii="Tw Cen MT" w:hAnsi="Tw Cen MT"/>
        <w:b/>
        <w:bCs/>
      </w:rPr>
      <w:t>, 2022</w:t>
    </w:r>
  </w:p>
  <w:p w14:paraId="0FEE3076" w14:textId="1500E489" w:rsidR="008F303E" w:rsidRPr="002774FD" w:rsidRDefault="00A70B01" w:rsidP="001617F2">
    <w:pPr>
      <w:pStyle w:val="Footer"/>
      <w:rPr>
        <w:rFonts w:ascii="Tw Cen MT" w:hAnsi="Tw Cen MT"/>
        <w:b/>
        <w:bCs/>
      </w:rPr>
    </w:pPr>
    <w:r>
      <w:rPr>
        <w:rFonts w:ascii="Tw Cen MT" w:hAnsi="Tw Cen MT"/>
        <w:b/>
        <w:bCs/>
      </w:rPr>
      <w:t xml:space="preserve">File: </w:t>
    </w:r>
    <w:r w:rsidR="00BC5FEE">
      <w:rPr>
        <w:rFonts w:ascii="Tw Cen MT" w:hAnsi="Tw Cen MT"/>
        <w:b/>
        <w:bCs/>
      </w:rPr>
      <w:t>/Jasminder/</w:t>
    </w:r>
    <w:r w:rsidR="004052C8" w:rsidRPr="004052C8">
      <w:rPr>
        <w:rFonts w:ascii="Tw Cen MT" w:hAnsi="Tw Cen MT"/>
        <w:b/>
        <w:bCs/>
      </w:rPr>
      <w:t>Commit Description (Changelog) Of Group Model On 10-12</w:t>
    </w:r>
    <w:r w:rsidR="004052C8">
      <w:rPr>
        <w:rFonts w:ascii="Tw Cen MT" w:hAnsi="Tw Cen MT"/>
        <w:b/>
        <w:bCs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1A89" w14:textId="77777777" w:rsidR="00CF4823" w:rsidRDefault="00CF4823" w:rsidP="0038159E">
      <w:pPr>
        <w:spacing w:after="0" w:line="240" w:lineRule="auto"/>
      </w:pPr>
      <w:r>
        <w:separator/>
      </w:r>
    </w:p>
  </w:footnote>
  <w:footnote w:type="continuationSeparator" w:id="0">
    <w:p w14:paraId="4801855F" w14:textId="77777777" w:rsidR="00CF4823" w:rsidRDefault="00CF4823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08EA" w14:textId="77777777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EB46C3" wp14:editId="1E066F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AE358C" w14:textId="7230905C" w:rsidR="003241F2" w:rsidRPr="0025341F" w:rsidRDefault="003241F2" w:rsidP="003241F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 xml:space="preserve">GROUP PROJECT 1: GITHUB </w:t>
                          </w:r>
                          <w:r w:rsidRPr="00F74AB0"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>Commit Description (Changelog) Of Group Model On 10</w:t>
                          </w:r>
                          <w:r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>/12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EB46C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p w14:paraId="6FAE358C" w14:textId="7230905C" w:rsidR="003241F2" w:rsidRPr="0025341F" w:rsidRDefault="003241F2" w:rsidP="003241F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 xml:space="preserve">GROUP PROJECT 1: GITHUB </w:t>
                    </w:r>
                    <w:r w:rsidRPr="00F74AB0"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>Commit Description (Changelog) Of Group Model On 10</w:t>
                    </w:r>
                    <w:r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>/12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0E8"/>
    <w:multiLevelType w:val="hybridMultilevel"/>
    <w:tmpl w:val="CE5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3"/>
  </w:num>
  <w:num w:numId="2" w16cid:durableId="561135759">
    <w:abstractNumId w:val="1"/>
  </w:num>
  <w:num w:numId="3" w16cid:durableId="975111192">
    <w:abstractNumId w:val="2"/>
  </w:num>
  <w:num w:numId="4" w16cid:durableId="78121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F2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5341F"/>
    <w:rsid w:val="00265B82"/>
    <w:rsid w:val="00273A05"/>
    <w:rsid w:val="002774FD"/>
    <w:rsid w:val="002F45A5"/>
    <w:rsid w:val="003002AE"/>
    <w:rsid w:val="00301DE8"/>
    <w:rsid w:val="00302F15"/>
    <w:rsid w:val="003030B7"/>
    <w:rsid w:val="0030498B"/>
    <w:rsid w:val="00315211"/>
    <w:rsid w:val="003241F2"/>
    <w:rsid w:val="0034089D"/>
    <w:rsid w:val="0036799E"/>
    <w:rsid w:val="0037168A"/>
    <w:rsid w:val="0038159E"/>
    <w:rsid w:val="00384E28"/>
    <w:rsid w:val="00391FEF"/>
    <w:rsid w:val="003A3EE5"/>
    <w:rsid w:val="003B2269"/>
    <w:rsid w:val="003B2CED"/>
    <w:rsid w:val="003B77F7"/>
    <w:rsid w:val="003C4FFB"/>
    <w:rsid w:val="003C5E64"/>
    <w:rsid w:val="003E0F84"/>
    <w:rsid w:val="003F48A3"/>
    <w:rsid w:val="00400316"/>
    <w:rsid w:val="004052C8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5AE8"/>
    <w:rsid w:val="0055646F"/>
    <w:rsid w:val="005573CD"/>
    <w:rsid w:val="00560362"/>
    <w:rsid w:val="005621F8"/>
    <w:rsid w:val="00565E2F"/>
    <w:rsid w:val="005667D9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1475D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D2506"/>
    <w:rsid w:val="007D3A91"/>
    <w:rsid w:val="007E569E"/>
    <w:rsid w:val="007E7AB0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764E3"/>
    <w:rsid w:val="00883EB2"/>
    <w:rsid w:val="008A74EA"/>
    <w:rsid w:val="008E4E43"/>
    <w:rsid w:val="008F284C"/>
    <w:rsid w:val="008F303E"/>
    <w:rsid w:val="00914DA3"/>
    <w:rsid w:val="00917478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51792"/>
    <w:rsid w:val="00A57BCF"/>
    <w:rsid w:val="00A61A4D"/>
    <w:rsid w:val="00A70B01"/>
    <w:rsid w:val="00A740A6"/>
    <w:rsid w:val="00A74C3E"/>
    <w:rsid w:val="00A867D1"/>
    <w:rsid w:val="00A907C0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51CAB"/>
    <w:rsid w:val="00B5394D"/>
    <w:rsid w:val="00B54A29"/>
    <w:rsid w:val="00B61814"/>
    <w:rsid w:val="00B635FB"/>
    <w:rsid w:val="00B705C7"/>
    <w:rsid w:val="00B71A0D"/>
    <w:rsid w:val="00B7476D"/>
    <w:rsid w:val="00B77AF2"/>
    <w:rsid w:val="00B8105B"/>
    <w:rsid w:val="00B85AC9"/>
    <w:rsid w:val="00BA2116"/>
    <w:rsid w:val="00BB4E79"/>
    <w:rsid w:val="00BC0255"/>
    <w:rsid w:val="00BC5FEE"/>
    <w:rsid w:val="00BD3848"/>
    <w:rsid w:val="00BD5B3F"/>
    <w:rsid w:val="00BD695D"/>
    <w:rsid w:val="00BD7365"/>
    <w:rsid w:val="00BF5374"/>
    <w:rsid w:val="00BF7F0E"/>
    <w:rsid w:val="00C06DE7"/>
    <w:rsid w:val="00C268B1"/>
    <w:rsid w:val="00C37000"/>
    <w:rsid w:val="00C47A8B"/>
    <w:rsid w:val="00C54228"/>
    <w:rsid w:val="00C61392"/>
    <w:rsid w:val="00C92AC2"/>
    <w:rsid w:val="00C968A8"/>
    <w:rsid w:val="00CB255D"/>
    <w:rsid w:val="00CC08C2"/>
    <w:rsid w:val="00CC0CB6"/>
    <w:rsid w:val="00CF4823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1255"/>
    <w:rsid w:val="00D83CF0"/>
    <w:rsid w:val="00D87931"/>
    <w:rsid w:val="00DB50F2"/>
    <w:rsid w:val="00DC05DB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4494F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3CF7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7B151"/>
  <w15:chartTrackingRefBased/>
  <w15:docId w15:val="{9CC99C31-375E-4775-B27A-3B1E09BF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Group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Project Template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Comment on Wade's Model</dc:title>
  <dc:subject/>
  <dc:creator>user</dc:creator>
  <cp:keywords/>
  <dc:description/>
  <cp:lastModifiedBy>Jasminder Garcha</cp:lastModifiedBy>
  <cp:revision>3</cp:revision>
  <cp:lastPrinted>2022-09-25T03:33:00Z</cp:lastPrinted>
  <dcterms:created xsi:type="dcterms:W3CDTF">2022-10-12T22:58:00Z</dcterms:created>
  <dcterms:modified xsi:type="dcterms:W3CDTF">2022-10-12T23:03:00Z</dcterms:modified>
</cp:coreProperties>
</file>