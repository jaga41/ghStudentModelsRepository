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66D5" w14:textId="2972D8C3" w:rsidR="00663C64" w:rsidRPr="00663C64" w:rsidRDefault="00663C64" w:rsidP="00663C64">
      <w:pPr>
        <w:rPr>
          <w:rFonts w:ascii="Tw Cen MT" w:hAnsi="Tw Cen MT"/>
          <w:sz w:val="28"/>
          <w:szCs w:val="28"/>
        </w:rPr>
      </w:pPr>
      <w:hyperlink r:id="rId7" w:history="1">
        <w:r w:rsidRPr="00663C64">
          <w:rPr>
            <w:rStyle w:val="Hyperlink"/>
            <w:rFonts w:ascii="Tw Cen MT" w:hAnsi="Tw Cen MT"/>
            <w:sz w:val="28"/>
            <w:szCs w:val="28"/>
          </w:rPr>
          <w:t>https://github.com/G915-2-Data-Modeling-381/Project-1-eStreamingMovies/commit/3f4e60a2bfd1a4dc62ebe531adeac0461003e86a</w:t>
        </w:r>
      </w:hyperlink>
    </w:p>
    <w:p w14:paraId="34582CD8" w14:textId="77777777" w:rsidR="00294294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rFonts w:ascii="Tw Cen MT" w:eastAsia="Times New Roman" w:hAnsi="Tw Cen MT" w:cs="Times New Roman"/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 xml:space="preserve">Physical notation: IDEF1X -&gt; IEEE Crow's Feet. Ticked view of NULL/NOT NULL, grid view. </w:t>
      </w:r>
    </w:p>
    <w:p w14:paraId="35BD2ADE" w14:textId="77777777" w:rsidR="00294294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rFonts w:ascii="Tw Cen MT" w:eastAsia="Times New Roman" w:hAnsi="Tw Cen MT" w:cs="Times New Roman"/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 xml:space="preserve">Rename: Movie, Customer, Payment, Subscription "ID" -&gt; "Id". </w:t>
      </w:r>
    </w:p>
    <w:p w14:paraId="35225CAB" w14:textId="77777777" w:rsidR="00294294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rFonts w:ascii="Tw Cen MT" w:eastAsia="Times New Roman" w:hAnsi="Tw Cen MT" w:cs="Times New Roman"/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>Moved ExpirationDate and CVC from CreditCard to CardPayment because those attributes are also shared with GiftCard. Renamed CVC-&gt; SecurityCode and changed datatype integer-&gt;varchar(4).</w:t>
      </w:r>
    </w:p>
    <w:p w14:paraId="0249D3AF" w14:textId="77777777" w:rsidR="00294294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rFonts w:ascii="Tw Cen MT" w:eastAsia="Times New Roman" w:hAnsi="Tw Cen MT" w:cs="Times New Roman"/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 xml:space="preserve">Changed datatype of CardExpirationDate: datetime-&gt;date. ToDo: Add constraint to CardExpirationDate to be in the form MM/YY. </w:t>
      </w:r>
    </w:p>
    <w:p w14:paraId="654A7F98" w14:textId="77777777" w:rsidR="00294294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rFonts w:ascii="Tw Cen MT" w:eastAsia="Times New Roman" w:hAnsi="Tw Cen MT" w:cs="Times New Roman"/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>Fixed some typos: Synopsys-&gt;Synopsis. MonthyCost-&gt;MonthlyCost</w:t>
      </w:r>
    </w:p>
    <w:p w14:paraId="760DCBB3" w14:textId="77777777" w:rsidR="00294294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rFonts w:ascii="Tw Cen MT" w:eastAsia="Times New Roman" w:hAnsi="Tw Cen MT" w:cs="Times New Roman"/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>Prefixed table name to columns, so columns are TableName+ColumnName, e.g: Description-&gt;SubscriptionTierDescription. Did the same to all columns in Employee and other tables.</w:t>
      </w:r>
    </w:p>
    <w:p w14:paraId="4017E349" w14:textId="0A4C8EF0" w:rsidR="001371CC" w:rsidRPr="00294294" w:rsidRDefault="00294294" w:rsidP="00FC483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94294">
        <w:rPr>
          <w:rFonts w:ascii="Tw Cen MT" w:eastAsia="Times New Roman" w:hAnsi="Tw Cen MT" w:cs="Times New Roman"/>
          <w:sz w:val="24"/>
          <w:szCs w:val="24"/>
        </w:rPr>
        <w:t>What's DateCreated under Star? Need to verify before removal.</w:t>
      </w:r>
    </w:p>
    <w:sectPr w:rsidR="001371CC" w:rsidRPr="00294294" w:rsidSect="007F6B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CC3C" w14:textId="77777777" w:rsidR="00915587" w:rsidRDefault="00915587" w:rsidP="0038159E">
      <w:pPr>
        <w:spacing w:after="0" w:line="240" w:lineRule="auto"/>
      </w:pPr>
      <w:r>
        <w:separator/>
      </w:r>
    </w:p>
  </w:endnote>
  <w:endnote w:type="continuationSeparator" w:id="0">
    <w:p w14:paraId="4082383F" w14:textId="77777777" w:rsidR="00915587" w:rsidRDefault="00915587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4379" w14:textId="77777777" w:rsidR="007663C8" w:rsidRPr="002774FD" w:rsidRDefault="007663C8">
    <w:pPr>
      <w:pStyle w:val="Footer"/>
      <w:rPr>
        <w:rFonts w:ascii="Tw Cen MT" w:hAnsi="Tw Cen MT"/>
        <w:b/>
        <w:bCs/>
      </w:rPr>
    </w:pPr>
  </w:p>
  <w:p w14:paraId="444A4708" w14:textId="1BC22377" w:rsidR="007663C8" w:rsidRDefault="007663C8">
    <w:pPr>
      <w:pStyle w:val="Footer"/>
      <w:rPr>
        <w:rFonts w:ascii="Tw Cen MT" w:hAnsi="Tw Cen MT"/>
        <w:b/>
        <w:bCs/>
      </w:rPr>
    </w:pPr>
    <w:r w:rsidRPr="002774FD">
      <w:rPr>
        <w:rFonts w:ascii="Tw Cen MT" w:hAnsi="Tw Cen MT"/>
        <w:b/>
        <w:bCs/>
      </w:rPr>
      <w:t>Author: Jasminder Garcha</w:t>
    </w:r>
    <w:r w:rsidRPr="002774FD">
      <w:rPr>
        <w:rFonts w:ascii="Tw Cen MT" w:hAnsi="Tw Cen MT"/>
        <w:b/>
        <w:bCs/>
      </w:rPr>
      <w:tab/>
      <w:t xml:space="preserve">                                                                              Date: </w:t>
    </w:r>
    <w:r w:rsidR="00A70B01">
      <w:rPr>
        <w:rFonts w:ascii="Tw Cen MT" w:hAnsi="Tw Cen MT"/>
        <w:b/>
        <w:bCs/>
      </w:rPr>
      <w:t xml:space="preserve">October </w:t>
    </w:r>
    <w:r w:rsidR="00BD0B83">
      <w:rPr>
        <w:rFonts w:ascii="Tw Cen MT" w:hAnsi="Tw Cen MT"/>
        <w:b/>
        <w:bCs/>
      </w:rPr>
      <w:t>8</w:t>
    </w:r>
    <w:r w:rsidRPr="002774FD">
      <w:rPr>
        <w:rFonts w:ascii="Tw Cen MT" w:hAnsi="Tw Cen MT"/>
        <w:b/>
        <w:bCs/>
      </w:rPr>
      <w:t>, 2022</w:t>
    </w:r>
  </w:p>
  <w:p w14:paraId="5A8D4BC0" w14:textId="799FE435" w:rsidR="00F74AB0" w:rsidRPr="002774FD" w:rsidRDefault="00A70B01" w:rsidP="001617F2">
    <w:pPr>
      <w:pStyle w:val="Footer"/>
      <w:rPr>
        <w:rFonts w:ascii="Tw Cen MT" w:hAnsi="Tw Cen MT"/>
        <w:b/>
        <w:bCs/>
      </w:rPr>
    </w:pPr>
    <w:r>
      <w:rPr>
        <w:rFonts w:ascii="Tw Cen MT" w:hAnsi="Tw Cen MT"/>
        <w:b/>
        <w:bCs/>
      </w:rPr>
      <w:t xml:space="preserve">File: </w:t>
    </w:r>
    <w:r w:rsidR="00BC5FEE">
      <w:rPr>
        <w:rFonts w:ascii="Tw Cen MT" w:hAnsi="Tw Cen MT"/>
        <w:b/>
        <w:bCs/>
      </w:rPr>
      <w:t>/Jasminder/</w:t>
    </w:r>
    <w:r w:rsidR="00F74AB0" w:rsidRPr="00F74AB0">
      <w:rPr>
        <w:rFonts w:ascii="Tw Cen MT" w:hAnsi="Tw Cen MT"/>
        <w:b/>
        <w:bCs/>
      </w:rPr>
      <w:t>Commit Description (Changelog) Of Group Model On 10-8 Evening</w:t>
    </w:r>
    <w:r w:rsidR="00F74AB0">
      <w:rPr>
        <w:rFonts w:ascii="Tw Cen MT" w:hAnsi="Tw Cen MT"/>
        <w:b/>
        <w:bCs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78E3" w14:textId="77777777" w:rsidR="00915587" w:rsidRDefault="00915587" w:rsidP="0038159E">
      <w:pPr>
        <w:spacing w:after="0" w:line="240" w:lineRule="auto"/>
      </w:pPr>
      <w:r>
        <w:separator/>
      </w:r>
    </w:p>
  </w:footnote>
  <w:footnote w:type="continuationSeparator" w:id="0">
    <w:p w14:paraId="7187D524" w14:textId="77777777" w:rsidR="00915587" w:rsidRDefault="00915587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3F65" w14:textId="77777777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2DE664" wp14:editId="56EC436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E36FCF" w14:textId="0B5DF073" w:rsidR="0038159E" w:rsidRPr="0025341F" w:rsidRDefault="00F74AB0" w:rsidP="00C8345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 xml:space="preserve">GROUP PROJECT 1: GITHUB </w:t>
                          </w:r>
                          <w:r w:rsidRPr="00F74AB0"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>Commit Description (Changelog) Of Group Model On 10</w:t>
                          </w:r>
                          <w:r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>/</w:t>
                          </w:r>
                          <w:r w:rsidRPr="00F74AB0"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>8 Evening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2DE6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p w14:paraId="40E36FCF" w14:textId="0B5DF073" w:rsidR="0038159E" w:rsidRPr="0025341F" w:rsidRDefault="00F74AB0" w:rsidP="00C8345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</w:pPr>
                    <w:r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 xml:space="preserve">GROUP PROJECT 1: GITHUB </w:t>
                    </w:r>
                    <w:r w:rsidRPr="00F74AB0"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>Commit Description (Changelog) Of Group Model On 10</w:t>
                    </w:r>
                    <w:r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>/</w:t>
                    </w:r>
                    <w:r w:rsidRPr="00F74AB0"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>8 Evening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8610A"/>
    <w:multiLevelType w:val="hybridMultilevel"/>
    <w:tmpl w:val="2DBE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3"/>
  </w:num>
  <w:num w:numId="2" w16cid:durableId="561135759">
    <w:abstractNumId w:val="0"/>
  </w:num>
  <w:num w:numId="3" w16cid:durableId="975111192">
    <w:abstractNumId w:val="1"/>
  </w:num>
  <w:num w:numId="4" w16cid:durableId="88376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56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5341F"/>
    <w:rsid w:val="00265B82"/>
    <w:rsid w:val="00273A05"/>
    <w:rsid w:val="002774FD"/>
    <w:rsid w:val="00294294"/>
    <w:rsid w:val="002F45A5"/>
    <w:rsid w:val="003002AE"/>
    <w:rsid w:val="00301DE8"/>
    <w:rsid w:val="00302F15"/>
    <w:rsid w:val="003030B7"/>
    <w:rsid w:val="0030498B"/>
    <w:rsid w:val="00315211"/>
    <w:rsid w:val="0036799E"/>
    <w:rsid w:val="0037168A"/>
    <w:rsid w:val="0038159E"/>
    <w:rsid w:val="00384E28"/>
    <w:rsid w:val="00391FEF"/>
    <w:rsid w:val="003A3EE5"/>
    <w:rsid w:val="003B2269"/>
    <w:rsid w:val="003B2CED"/>
    <w:rsid w:val="003B77F7"/>
    <w:rsid w:val="003C4FFB"/>
    <w:rsid w:val="003C5E64"/>
    <w:rsid w:val="003E0F84"/>
    <w:rsid w:val="003F48A3"/>
    <w:rsid w:val="00400316"/>
    <w:rsid w:val="00436026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5AE8"/>
    <w:rsid w:val="0055646F"/>
    <w:rsid w:val="005573CD"/>
    <w:rsid w:val="00560362"/>
    <w:rsid w:val="005621F8"/>
    <w:rsid w:val="00565E2F"/>
    <w:rsid w:val="005667D9"/>
    <w:rsid w:val="0056717E"/>
    <w:rsid w:val="0058712F"/>
    <w:rsid w:val="00591B25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3C64"/>
    <w:rsid w:val="006677F7"/>
    <w:rsid w:val="00671B8B"/>
    <w:rsid w:val="00681CBE"/>
    <w:rsid w:val="0068692F"/>
    <w:rsid w:val="00691E34"/>
    <w:rsid w:val="006B7334"/>
    <w:rsid w:val="006C385F"/>
    <w:rsid w:val="006E19D2"/>
    <w:rsid w:val="006E7B88"/>
    <w:rsid w:val="006F1085"/>
    <w:rsid w:val="006F2FD6"/>
    <w:rsid w:val="00711B03"/>
    <w:rsid w:val="0071475D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D2506"/>
    <w:rsid w:val="007D3A91"/>
    <w:rsid w:val="007E569E"/>
    <w:rsid w:val="007E7AB0"/>
    <w:rsid w:val="007F6B15"/>
    <w:rsid w:val="007F6B53"/>
    <w:rsid w:val="00803FE9"/>
    <w:rsid w:val="00811BE9"/>
    <w:rsid w:val="00815A84"/>
    <w:rsid w:val="0082209D"/>
    <w:rsid w:val="008265A8"/>
    <w:rsid w:val="00826B6E"/>
    <w:rsid w:val="008326E5"/>
    <w:rsid w:val="00833F41"/>
    <w:rsid w:val="00837CFA"/>
    <w:rsid w:val="008472CA"/>
    <w:rsid w:val="00850868"/>
    <w:rsid w:val="00854F9A"/>
    <w:rsid w:val="008764E3"/>
    <w:rsid w:val="00883EB2"/>
    <w:rsid w:val="008A74EA"/>
    <w:rsid w:val="008E4E43"/>
    <w:rsid w:val="008F284C"/>
    <w:rsid w:val="008F303E"/>
    <w:rsid w:val="00914DA3"/>
    <w:rsid w:val="00915587"/>
    <w:rsid w:val="00917478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7223"/>
    <w:rsid w:val="00A51792"/>
    <w:rsid w:val="00A57BCF"/>
    <w:rsid w:val="00A61A4D"/>
    <w:rsid w:val="00A70B01"/>
    <w:rsid w:val="00A740A6"/>
    <w:rsid w:val="00A74C3E"/>
    <w:rsid w:val="00A867D1"/>
    <w:rsid w:val="00A907C0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51CAB"/>
    <w:rsid w:val="00B5394D"/>
    <w:rsid w:val="00B54A29"/>
    <w:rsid w:val="00B61814"/>
    <w:rsid w:val="00B635FB"/>
    <w:rsid w:val="00B705C7"/>
    <w:rsid w:val="00B71A0D"/>
    <w:rsid w:val="00B7476D"/>
    <w:rsid w:val="00B77AF2"/>
    <w:rsid w:val="00B8105B"/>
    <w:rsid w:val="00B85AC9"/>
    <w:rsid w:val="00BA2116"/>
    <w:rsid w:val="00BB4E79"/>
    <w:rsid w:val="00BC0255"/>
    <w:rsid w:val="00BC5FEE"/>
    <w:rsid w:val="00BD0B83"/>
    <w:rsid w:val="00BD3848"/>
    <w:rsid w:val="00BD5B3F"/>
    <w:rsid w:val="00BD695D"/>
    <w:rsid w:val="00BD7365"/>
    <w:rsid w:val="00BF5374"/>
    <w:rsid w:val="00BF7F0E"/>
    <w:rsid w:val="00C06DE7"/>
    <w:rsid w:val="00C268B1"/>
    <w:rsid w:val="00C37000"/>
    <w:rsid w:val="00C47A8B"/>
    <w:rsid w:val="00C54228"/>
    <w:rsid w:val="00C61392"/>
    <w:rsid w:val="00C83456"/>
    <w:rsid w:val="00C92AC2"/>
    <w:rsid w:val="00C968A8"/>
    <w:rsid w:val="00CB255D"/>
    <w:rsid w:val="00CC08C2"/>
    <w:rsid w:val="00CC0CB6"/>
    <w:rsid w:val="00CF6A6C"/>
    <w:rsid w:val="00D1548C"/>
    <w:rsid w:val="00D2177F"/>
    <w:rsid w:val="00D26A34"/>
    <w:rsid w:val="00D337CE"/>
    <w:rsid w:val="00D53E1F"/>
    <w:rsid w:val="00D622FE"/>
    <w:rsid w:val="00D63BFD"/>
    <w:rsid w:val="00D66426"/>
    <w:rsid w:val="00D66CD1"/>
    <w:rsid w:val="00D81255"/>
    <w:rsid w:val="00D83CF0"/>
    <w:rsid w:val="00D87931"/>
    <w:rsid w:val="00DB50F2"/>
    <w:rsid w:val="00DC05DB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4494F"/>
    <w:rsid w:val="00E73E12"/>
    <w:rsid w:val="00E84CFD"/>
    <w:rsid w:val="00EB3A72"/>
    <w:rsid w:val="00EC5CD0"/>
    <w:rsid w:val="00EC6F4E"/>
    <w:rsid w:val="00EC720D"/>
    <w:rsid w:val="00ED22B4"/>
    <w:rsid w:val="00EF2BD9"/>
    <w:rsid w:val="00F13325"/>
    <w:rsid w:val="00F165E9"/>
    <w:rsid w:val="00F2005D"/>
    <w:rsid w:val="00F27786"/>
    <w:rsid w:val="00F44789"/>
    <w:rsid w:val="00F5265D"/>
    <w:rsid w:val="00F643D1"/>
    <w:rsid w:val="00F74AB0"/>
    <w:rsid w:val="00F81FB2"/>
    <w:rsid w:val="00F92C57"/>
    <w:rsid w:val="00FA3C99"/>
    <w:rsid w:val="00FA544B"/>
    <w:rsid w:val="00FB3CF7"/>
    <w:rsid w:val="00FB7DCC"/>
    <w:rsid w:val="00FC3F8D"/>
    <w:rsid w:val="00FC4830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0EE91"/>
  <w15:chartTrackingRefBased/>
  <w15:docId w15:val="{9A596EC2-6CB6-4F6B-BE59-CCECE043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915-2-Data-Modeling-381/Project-1-eStreamingMovies/commit/3f4e60a2bfd1a4dc62ebe531adeac0461003e8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Group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Project Template</Template>
  <TotalTime>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Github changelog</dc:title>
  <dc:subject/>
  <dc:creator>user</dc:creator>
  <cp:keywords/>
  <dc:description/>
  <cp:lastModifiedBy>Jasminder Garcha</cp:lastModifiedBy>
  <cp:revision>6</cp:revision>
  <cp:lastPrinted>2022-09-25T03:33:00Z</cp:lastPrinted>
  <dcterms:created xsi:type="dcterms:W3CDTF">2022-10-12T22:50:00Z</dcterms:created>
  <dcterms:modified xsi:type="dcterms:W3CDTF">2022-10-12T23:04:00Z</dcterms:modified>
</cp:coreProperties>
</file>