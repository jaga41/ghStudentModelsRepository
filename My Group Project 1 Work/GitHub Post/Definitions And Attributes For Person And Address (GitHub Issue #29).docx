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F7F70" w14:textId="3EA30BD9" w:rsidR="00C20ECF" w:rsidRPr="00C20ECF" w:rsidRDefault="00C20ECF" w:rsidP="00A70B01">
      <w:pPr>
        <w:pStyle w:val="NormalWeb"/>
        <w:spacing w:before="0" w:beforeAutospacing="0" w:after="0" w:afterAutospacing="0"/>
        <w:rPr>
          <w:rFonts w:ascii="Tw Cen MT" w:hAnsi="Tw Cen MT"/>
          <w:sz w:val="28"/>
          <w:szCs w:val="28"/>
        </w:rPr>
      </w:pPr>
      <w:r w:rsidRPr="00C20ECF">
        <w:rPr>
          <w:rFonts w:ascii="Tw Cen MT" w:hAnsi="Tw Cen MT"/>
          <w:sz w:val="28"/>
          <w:szCs w:val="28"/>
        </w:rPr>
        <w:t xml:space="preserve">I was assigned the entities Person &amp; Address by the Project Manager. </w:t>
      </w:r>
    </w:p>
    <w:p w14:paraId="3BD39C0B" w14:textId="77777777" w:rsidR="00C20ECF" w:rsidRPr="00C20ECF" w:rsidRDefault="00C20ECF" w:rsidP="00A70B01">
      <w:pPr>
        <w:pStyle w:val="NormalWeb"/>
        <w:spacing w:before="0" w:beforeAutospacing="0" w:after="0" w:afterAutospacing="0"/>
        <w:rPr>
          <w:rFonts w:ascii="Tw Cen MT" w:hAnsi="Tw Cen MT"/>
          <w:b/>
          <w:bCs/>
          <w:sz w:val="28"/>
          <w:szCs w:val="28"/>
        </w:rPr>
      </w:pPr>
    </w:p>
    <w:p w14:paraId="61A5D3B1" w14:textId="48FD9819" w:rsidR="00A70B01" w:rsidRPr="00C20ECF" w:rsidRDefault="00A70B01" w:rsidP="00A70B01">
      <w:pPr>
        <w:pStyle w:val="NormalWeb"/>
        <w:spacing w:before="0" w:beforeAutospacing="0" w:after="0" w:afterAutospacing="0"/>
        <w:rPr>
          <w:rFonts w:ascii="Tw Cen MT" w:hAnsi="Tw Cen MT"/>
          <w:b/>
          <w:bCs/>
          <w:sz w:val="28"/>
          <w:szCs w:val="28"/>
        </w:rPr>
      </w:pPr>
      <w:r w:rsidRPr="00C20ECF">
        <w:rPr>
          <w:rFonts w:ascii="Tw Cen MT" w:hAnsi="Tw Cen MT"/>
          <w:b/>
          <w:bCs/>
          <w:sz w:val="28"/>
          <w:szCs w:val="28"/>
        </w:rPr>
        <w:t xml:space="preserve">Posted </w:t>
      </w:r>
      <w:r w:rsidR="00C20ECF" w:rsidRPr="00C20ECF">
        <w:rPr>
          <w:rFonts w:ascii="Tw Cen MT" w:hAnsi="Tw Cen MT"/>
          <w:b/>
          <w:bCs/>
          <w:sz w:val="28"/>
          <w:szCs w:val="28"/>
        </w:rPr>
        <w:t>@</w:t>
      </w:r>
      <w:r w:rsidRPr="00C20ECF">
        <w:rPr>
          <w:rFonts w:ascii="Tw Cen MT" w:hAnsi="Tw Cen MT"/>
          <w:b/>
          <w:bCs/>
          <w:sz w:val="28"/>
          <w:szCs w:val="28"/>
        </w:rPr>
        <w:t xml:space="preserve"> GitHub Issue #</w:t>
      </w:r>
      <w:r w:rsidR="00C20ECF" w:rsidRPr="00C20ECF">
        <w:rPr>
          <w:rFonts w:ascii="Tw Cen MT" w:hAnsi="Tw Cen MT"/>
          <w:b/>
          <w:bCs/>
          <w:sz w:val="28"/>
          <w:szCs w:val="28"/>
        </w:rPr>
        <w:t>29</w:t>
      </w:r>
      <w:r w:rsidR="007E569E" w:rsidRPr="00C20ECF">
        <w:rPr>
          <w:rFonts w:ascii="Tw Cen MT" w:hAnsi="Tw Cen MT"/>
          <w:b/>
          <w:bCs/>
          <w:sz w:val="28"/>
          <w:szCs w:val="28"/>
        </w:rPr>
        <w:t xml:space="preserve"> on 10/</w:t>
      </w:r>
      <w:r w:rsidR="0071221A">
        <w:rPr>
          <w:rFonts w:ascii="Tw Cen MT" w:hAnsi="Tw Cen MT"/>
          <w:b/>
          <w:bCs/>
          <w:sz w:val="28"/>
          <w:szCs w:val="28"/>
        </w:rPr>
        <w:t>4</w:t>
      </w:r>
      <w:r w:rsidR="003A3EE5" w:rsidRPr="00C20ECF">
        <w:rPr>
          <w:rFonts w:ascii="Tw Cen MT" w:hAnsi="Tw Cen MT"/>
          <w:b/>
          <w:bCs/>
          <w:sz w:val="28"/>
          <w:szCs w:val="28"/>
        </w:rPr>
        <w:t xml:space="preserve"> (</w:t>
      </w:r>
      <w:hyperlink r:id="rId7" w:history="1">
        <w:r w:rsidR="00763BC6">
          <w:rPr>
            <w:rStyle w:val="Hyperlink"/>
            <w:rFonts w:ascii="Tw Cen MT" w:hAnsi="Tw Cen MT"/>
            <w:b/>
            <w:bCs/>
            <w:sz w:val="28"/>
            <w:szCs w:val="28"/>
          </w:rPr>
          <w:t>https://github.com/G915-2-Data-Modeling-381/Project-1-eStreamingMovies/issue</w:t>
        </w:r>
        <w:r w:rsidR="00763BC6">
          <w:rPr>
            <w:rStyle w:val="Hyperlink"/>
            <w:rFonts w:ascii="Tw Cen MT" w:hAnsi="Tw Cen MT"/>
            <w:b/>
            <w:bCs/>
            <w:sz w:val="28"/>
            <w:szCs w:val="28"/>
          </w:rPr>
          <w:t>s</w:t>
        </w:r>
        <w:r w:rsidR="00763BC6">
          <w:rPr>
            <w:rStyle w:val="Hyperlink"/>
            <w:rFonts w:ascii="Tw Cen MT" w:hAnsi="Tw Cen MT"/>
            <w:b/>
            <w:bCs/>
            <w:sz w:val="28"/>
            <w:szCs w:val="28"/>
          </w:rPr>
          <w:t>/29</w:t>
        </w:r>
      </w:hyperlink>
      <w:r w:rsidR="003A3EE5" w:rsidRPr="00C20ECF">
        <w:rPr>
          <w:rFonts w:ascii="Tw Cen MT" w:hAnsi="Tw Cen MT"/>
          <w:b/>
          <w:bCs/>
          <w:sz w:val="28"/>
          <w:szCs w:val="28"/>
        </w:rPr>
        <w:t>)</w:t>
      </w:r>
      <w:r w:rsidRPr="00C20ECF">
        <w:rPr>
          <w:rFonts w:ascii="Tw Cen MT" w:hAnsi="Tw Cen MT"/>
          <w:b/>
          <w:bCs/>
          <w:sz w:val="28"/>
          <w:szCs w:val="28"/>
        </w:rPr>
        <w:t>:</w:t>
      </w:r>
    </w:p>
    <w:p w14:paraId="31B7209E" w14:textId="77777777" w:rsidR="00A70B01" w:rsidRPr="00C20ECF" w:rsidRDefault="00A70B01" w:rsidP="00A70B01">
      <w:pPr>
        <w:pStyle w:val="NormalWeb"/>
        <w:spacing w:before="0" w:beforeAutospacing="0" w:after="0" w:afterAutospacing="0"/>
        <w:rPr>
          <w:rFonts w:ascii="Tw Cen MT" w:hAnsi="Tw Cen MT" w:cs="Segoe UI"/>
          <w:color w:val="24292F"/>
          <w:sz w:val="21"/>
          <w:szCs w:val="21"/>
        </w:rPr>
      </w:pPr>
    </w:p>
    <w:p w14:paraId="10CF5289" w14:textId="77777777" w:rsidR="00C20ECF" w:rsidRPr="00C20ECF" w:rsidRDefault="00C20ECF" w:rsidP="00C20ECF">
      <w:pPr>
        <w:rPr>
          <w:rFonts w:ascii="Tw Cen MT" w:hAnsi="Tw Cen MT"/>
          <w:b/>
          <w:bCs/>
          <w:sz w:val="24"/>
          <w:szCs w:val="24"/>
          <w:u w:val="single"/>
        </w:rPr>
      </w:pPr>
      <w:r w:rsidRPr="00C20ECF">
        <w:rPr>
          <w:rFonts w:ascii="Tw Cen MT" w:hAnsi="Tw Cen MT"/>
          <w:b/>
          <w:bCs/>
          <w:sz w:val="24"/>
          <w:szCs w:val="24"/>
          <w:u w:val="single"/>
        </w:rPr>
        <w:t>Conceptual Data Model</w:t>
      </w:r>
    </w:p>
    <w:p w14:paraId="7C9E150E" w14:textId="540D46C4" w:rsidR="00C20ECF" w:rsidRPr="00C20ECF" w:rsidRDefault="00C20ECF" w:rsidP="00C20ECF">
      <w:pPr>
        <w:rPr>
          <w:rFonts w:ascii="Tw Cen MT" w:hAnsi="Tw Cen MT"/>
          <w:sz w:val="24"/>
          <w:szCs w:val="24"/>
        </w:rPr>
      </w:pPr>
      <w:r w:rsidRPr="00C20ECF">
        <w:rPr>
          <w:rFonts w:ascii="Tw Cen MT" w:hAnsi="Tw Cen MT"/>
          <w:sz w:val="24"/>
          <w:szCs w:val="24"/>
        </w:rPr>
        <w:t>Business Object: Definition</w:t>
      </w:r>
    </w:p>
    <w:p w14:paraId="579AA6A3" w14:textId="77777777" w:rsidR="00C20ECF" w:rsidRPr="00C20ECF" w:rsidRDefault="00C20ECF" w:rsidP="00C20ECF">
      <w:pPr>
        <w:ind w:left="720"/>
        <w:rPr>
          <w:rFonts w:ascii="Tw Cen MT" w:hAnsi="Tw Cen MT"/>
          <w:sz w:val="24"/>
          <w:szCs w:val="24"/>
        </w:rPr>
      </w:pPr>
      <w:r w:rsidRPr="00C20ECF">
        <w:rPr>
          <w:rFonts w:ascii="Tw Cen MT" w:hAnsi="Tw Cen MT"/>
          <w:b/>
          <w:bCs/>
          <w:sz w:val="24"/>
          <w:szCs w:val="24"/>
        </w:rPr>
        <w:t>Person:</w:t>
      </w:r>
      <w:r w:rsidRPr="00C20ECF">
        <w:rPr>
          <w:rFonts w:ascii="Tw Cen MT" w:hAnsi="Tw Cen MT"/>
          <w:sz w:val="24"/>
          <w:szCs w:val="24"/>
        </w:rPr>
        <w:t xml:space="preserve"> A single human being.</w:t>
      </w:r>
    </w:p>
    <w:p w14:paraId="62F7A47D" w14:textId="77777777" w:rsidR="00C20ECF" w:rsidRPr="00C20ECF" w:rsidRDefault="00C20ECF" w:rsidP="00C20ECF">
      <w:pPr>
        <w:ind w:left="720"/>
        <w:rPr>
          <w:rFonts w:ascii="Tw Cen MT" w:hAnsi="Tw Cen MT"/>
          <w:sz w:val="24"/>
          <w:szCs w:val="24"/>
        </w:rPr>
      </w:pPr>
      <w:r w:rsidRPr="00C20ECF">
        <w:rPr>
          <w:rFonts w:ascii="Tw Cen MT" w:hAnsi="Tw Cen MT"/>
          <w:b/>
          <w:bCs/>
          <w:sz w:val="24"/>
          <w:szCs w:val="24"/>
        </w:rPr>
        <w:t>Address:</w:t>
      </w:r>
      <w:r w:rsidRPr="00C20ECF">
        <w:rPr>
          <w:rFonts w:ascii="Tw Cen MT" w:hAnsi="Tw Cen MT"/>
          <w:sz w:val="24"/>
          <w:szCs w:val="24"/>
        </w:rPr>
        <w:t xml:space="preserve"> Where a Person lives.</w:t>
      </w:r>
    </w:p>
    <w:p w14:paraId="516E311E" w14:textId="77777777" w:rsidR="00C20ECF" w:rsidRPr="00C20ECF" w:rsidRDefault="00C20ECF" w:rsidP="00C20ECF">
      <w:pPr>
        <w:rPr>
          <w:rFonts w:ascii="Tw Cen MT" w:hAnsi="Tw Cen MT"/>
          <w:sz w:val="24"/>
          <w:szCs w:val="24"/>
        </w:rPr>
      </w:pPr>
      <w:r w:rsidRPr="00C20ECF">
        <w:rPr>
          <w:rFonts w:ascii="Tw Cen MT" w:hAnsi="Tw Cen MT"/>
          <w:sz w:val="24"/>
          <w:szCs w:val="24"/>
        </w:rPr>
        <w:t>Business Rules:</w:t>
      </w:r>
    </w:p>
    <w:p w14:paraId="0B5F2059" w14:textId="77777777" w:rsidR="00C20ECF" w:rsidRPr="00C20ECF" w:rsidRDefault="00C20ECF" w:rsidP="00C20ECF">
      <w:pPr>
        <w:ind w:firstLine="720"/>
        <w:rPr>
          <w:rFonts w:ascii="Tw Cen MT" w:hAnsi="Tw Cen MT"/>
          <w:b/>
          <w:bCs/>
          <w:sz w:val="24"/>
          <w:szCs w:val="24"/>
        </w:rPr>
      </w:pPr>
      <w:r w:rsidRPr="00C20ECF">
        <w:rPr>
          <w:rFonts w:ascii="Tw Cen MT" w:hAnsi="Tw Cen MT"/>
          <w:b/>
          <w:bCs/>
          <w:sz w:val="24"/>
          <w:szCs w:val="24"/>
        </w:rPr>
        <w:t>A Person has an Address &amp; an Address belongs to a Person.</w:t>
      </w:r>
    </w:p>
    <w:p w14:paraId="5B689EA4" w14:textId="77777777" w:rsidR="00C20ECF" w:rsidRPr="00C20ECF" w:rsidRDefault="00C20ECF" w:rsidP="00C20ECF">
      <w:pPr>
        <w:rPr>
          <w:rFonts w:ascii="Tw Cen MT" w:hAnsi="Tw Cen MT"/>
          <w:sz w:val="24"/>
          <w:szCs w:val="24"/>
          <w:u w:val="single"/>
        </w:rPr>
      </w:pPr>
    </w:p>
    <w:p w14:paraId="53C9A5F1" w14:textId="1C60A732" w:rsidR="00C20ECF" w:rsidRPr="00C20ECF" w:rsidRDefault="00C20ECF" w:rsidP="00C20ECF">
      <w:pPr>
        <w:rPr>
          <w:rFonts w:ascii="Tw Cen MT" w:hAnsi="Tw Cen MT"/>
          <w:b/>
          <w:bCs/>
          <w:sz w:val="24"/>
          <w:szCs w:val="24"/>
          <w:u w:val="single"/>
        </w:rPr>
      </w:pPr>
      <w:r w:rsidRPr="00C20ECF">
        <w:rPr>
          <w:rFonts w:ascii="Tw Cen MT" w:hAnsi="Tw Cen MT"/>
          <w:b/>
          <w:bCs/>
          <w:sz w:val="24"/>
          <w:szCs w:val="24"/>
          <w:u w:val="single"/>
        </w:rPr>
        <w:t>Logical Data Model</w:t>
      </w:r>
    </w:p>
    <w:p w14:paraId="06EEF0C2" w14:textId="42FAE269" w:rsidR="00C20ECF" w:rsidRPr="00C20ECF" w:rsidRDefault="00C20ECF" w:rsidP="00C20ECF">
      <w:pPr>
        <w:rPr>
          <w:rFonts w:ascii="Tw Cen MT" w:hAnsi="Tw Cen MT"/>
          <w:sz w:val="24"/>
          <w:szCs w:val="24"/>
        </w:rPr>
      </w:pPr>
      <w:r w:rsidRPr="00C20ECF">
        <w:rPr>
          <w:rFonts w:ascii="Tw Cen MT" w:hAnsi="Tw Cen MT"/>
          <w:sz w:val="24"/>
          <w:szCs w:val="24"/>
        </w:rPr>
        <w:t>Entity: Attributes (key attributes are above the line) &amp; Relationships –</w:t>
      </w:r>
    </w:p>
    <w:p w14:paraId="1796F80E" w14:textId="77777777" w:rsidR="00C20ECF" w:rsidRPr="00C20ECF" w:rsidRDefault="00C20ECF" w:rsidP="00C20ECF">
      <w:pPr>
        <w:rPr>
          <w:rFonts w:ascii="Tw Cen MT" w:hAnsi="Tw Cen MT"/>
          <w:b/>
          <w:bCs/>
          <w:sz w:val="24"/>
          <w:szCs w:val="24"/>
        </w:rPr>
      </w:pPr>
      <w:r w:rsidRPr="00C20ECF">
        <w:rPr>
          <w:rFonts w:ascii="Tw Cen MT" w:hAnsi="Tw Cen MT"/>
          <w:sz w:val="24"/>
          <w:szCs w:val="24"/>
        </w:rPr>
        <w:t xml:space="preserve">     </w:t>
      </w:r>
      <w:r w:rsidRPr="00C20ECF">
        <w:rPr>
          <w:rFonts w:ascii="Tw Cen MT" w:hAnsi="Tw Cen MT"/>
          <w:b/>
          <w:bCs/>
          <w:sz w:val="24"/>
          <w:szCs w:val="24"/>
        </w:rPr>
        <w:t xml:space="preserve">Address: </w:t>
      </w:r>
    </w:p>
    <w:p w14:paraId="15B6DFB2" w14:textId="77777777" w:rsidR="00C20ECF" w:rsidRPr="00C20ECF" w:rsidRDefault="00C20ECF" w:rsidP="00C20ECF">
      <w:pPr>
        <w:rPr>
          <w:rFonts w:ascii="Tw Cen MT" w:hAnsi="Tw Cen MT"/>
          <w:sz w:val="24"/>
          <w:szCs w:val="24"/>
        </w:rPr>
      </w:pPr>
      <w:r w:rsidRPr="00C20ECF">
        <w:rPr>
          <w:rFonts w:ascii="Tw Cen MT" w:hAnsi="Tw Cen MT"/>
          <w:sz w:val="24"/>
          <w:szCs w:val="24"/>
        </w:rPr>
        <w:t xml:space="preserve">     Address Id </w:t>
      </w:r>
    </w:p>
    <w:p w14:paraId="23B06264" w14:textId="77777777" w:rsidR="00C20ECF" w:rsidRPr="00C20ECF" w:rsidRDefault="00C20ECF" w:rsidP="00C20ECF">
      <w:pPr>
        <w:rPr>
          <w:rFonts w:ascii="Tw Cen MT" w:hAnsi="Tw Cen MT"/>
          <w:sz w:val="24"/>
          <w:szCs w:val="24"/>
        </w:rPr>
      </w:pPr>
      <w:r w:rsidRPr="00C20ECF">
        <w:rPr>
          <w:rFonts w:ascii="Tw Cen MT" w:hAnsi="Tw Cen MT"/>
          <w:sz w:val="24"/>
          <w:szCs w:val="24"/>
        </w:rPr>
        <w:t xml:space="preserve">     ____________</w:t>
      </w:r>
    </w:p>
    <w:p w14:paraId="40BB6F0B" w14:textId="77777777" w:rsidR="00C20ECF" w:rsidRPr="00C20ECF" w:rsidRDefault="00C20ECF" w:rsidP="00C20ECF">
      <w:pPr>
        <w:rPr>
          <w:rFonts w:ascii="Tw Cen MT" w:hAnsi="Tw Cen MT"/>
          <w:sz w:val="24"/>
          <w:szCs w:val="24"/>
        </w:rPr>
      </w:pPr>
      <w:r w:rsidRPr="00C20ECF">
        <w:rPr>
          <w:rFonts w:ascii="Tw Cen MT" w:hAnsi="Tw Cen MT"/>
          <w:sz w:val="24"/>
          <w:szCs w:val="24"/>
        </w:rPr>
        <w:t xml:space="preserve">     Address State </w:t>
      </w:r>
    </w:p>
    <w:p w14:paraId="719FD53B" w14:textId="77777777" w:rsidR="00C20ECF" w:rsidRPr="00C20ECF" w:rsidRDefault="00C20ECF" w:rsidP="00C20ECF">
      <w:pPr>
        <w:rPr>
          <w:rFonts w:ascii="Tw Cen MT" w:hAnsi="Tw Cen MT"/>
          <w:sz w:val="24"/>
          <w:szCs w:val="24"/>
        </w:rPr>
      </w:pPr>
      <w:r w:rsidRPr="00C20ECF">
        <w:rPr>
          <w:rFonts w:ascii="Tw Cen MT" w:hAnsi="Tw Cen MT"/>
          <w:sz w:val="24"/>
          <w:szCs w:val="24"/>
        </w:rPr>
        <w:t xml:space="preserve">     Address City </w:t>
      </w:r>
    </w:p>
    <w:p w14:paraId="1BC42947" w14:textId="77777777" w:rsidR="00C20ECF" w:rsidRPr="00C20ECF" w:rsidRDefault="00C20ECF" w:rsidP="00C20ECF">
      <w:pPr>
        <w:rPr>
          <w:rFonts w:ascii="Tw Cen MT" w:hAnsi="Tw Cen MT"/>
          <w:sz w:val="24"/>
          <w:szCs w:val="24"/>
        </w:rPr>
      </w:pPr>
      <w:r w:rsidRPr="00C20ECF">
        <w:rPr>
          <w:rFonts w:ascii="Tw Cen MT" w:hAnsi="Tw Cen MT"/>
          <w:sz w:val="24"/>
          <w:szCs w:val="24"/>
        </w:rPr>
        <w:t xml:space="preserve">     Address Zip Code</w:t>
      </w:r>
    </w:p>
    <w:p w14:paraId="4F70518C" w14:textId="77777777" w:rsidR="00C20ECF" w:rsidRPr="00C20ECF" w:rsidRDefault="00C20ECF" w:rsidP="00C20ECF">
      <w:pPr>
        <w:rPr>
          <w:rFonts w:ascii="Tw Cen MT" w:hAnsi="Tw Cen MT"/>
          <w:sz w:val="24"/>
          <w:szCs w:val="24"/>
        </w:rPr>
      </w:pPr>
      <w:r w:rsidRPr="00C20ECF">
        <w:rPr>
          <w:rFonts w:ascii="Tw Cen MT" w:hAnsi="Tw Cen MT"/>
          <w:sz w:val="24"/>
          <w:szCs w:val="24"/>
        </w:rPr>
        <w:t xml:space="preserve">     Address Street</w:t>
      </w:r>
    </w:p>
    <w:p w14:paraId="22F55003" w14:textId="77777777" w:rsidR="00C20ECF" w:rsidRPr="00C20ECF" w:rsidRDefault="00C20ECF" w:rsidP="00C20ECF">
      <w:pPr>
        <w:rPr>
          <w:rFonts w:ascii="Tw Cen MT" w:hAnsi="Tw Cen MT"/>
          <w:sz w:val="24"/>
          <w:szCs w:val="24"/>
        </w:rPr>
      </w:pPr>
    </w:p>
    <w:p w14:paraId="380B4900" w14:textId="77777777" w:rsidR="00C20ECF" w:rsidRPr="00C20ECF" w:rsidRDefault="00C20ECF" w:rsidP="00C20ECF">
      <w:pPr>
        <w:rPr>
          <w:rFonts w:ascii="Tw Cen MT" w:hAnsi="Tw Cen MT"/>
          <w:b/>
          <w:bCs/>
          <w:sz w:val="24"/>
          <w:szCs w:val="24"/>
        </w:rPr>
      </w:pPr>
      <w:r w:rsidRPr="00C20ECF">
        <w:rPr>
          <w:rFonts w:ascii="Tw Cen MT" w:hAnsi="Tw Cen MT"/>
          <w:sz w:val="24"/>
          <w:szCs w:val="24"/>
        </w:rPr>
        <w:t xml:space="preserve">     </w:t>
      </w:r>
      <w:r w:rsidRPr="00C20ECF">
        <w:rPr>
          <w:rFonts w:ascii="Tw Cen MT" w:hAnsi="Tw Cen MT"/>
          <w:b/>
          <w:bCs/>
          <w:sz w:val="24"/>
          <w:szCs w:val="24"/>
        </w:rPr>
        <w:t xml:space="preserve">Person: </w:t>
      </w:r>
    </w:p>
    <w:p w14:paraId="23FC4A89" w14:textId="77777777" w:rsidR="00C20ECF" w:rsidRPr="00C20ECF" w:rsidRDefault="00C20ECF" w:rsidP="00C20ECF">
      <w:pPr>
        <w:rPr>
          <w:rFonts w:ascii="Tw Cen MT" w:hAnsi="Tw Cen MT"/>
          <w:sz w:val="24"/>
          <w:szCs w:val="24"/>
        </w:rPr>
      </w:pPr>
      <w:r w:rsidRPr="00C20ECF">
        <w:rPr>
          <w:rFonts w:ascii="Tw Cen MT" w:hAnsi="Tw Cen MT"/>
          <w:sz w:val="24"/>
          <w:szCs w:val="24"/>
        </w:rPr>
        <w:t xml:space="preserve">     Person Id</w:t>
      </w:r>
    </w:p>
    <w:p w14:paraId="20C432D4" w14:textId="77777777" w:rsidR="00C20ECF" w:rsidRPr="00C20ECF" w:rsidRDefault="00C20ECF" w:rsidP="00C20ECF">
      <w:pPr>
        <w:rPr>
          <w:rFonts w:ascii="Tw Cen MT" w:hAnsi="Tw Cen MT"/>
          <w:sz w:val="24"/>
          <w:szCs w:val="24"/>
        </w:rPr>
      </w:pPr>
      <w:r w:rsidRPr="00C20ECF">
        <w:rPr>
          <w:rFonts w:ascii="Tw Cen MT" w:hAnsi="Tw Cen MT"/>
          <w:sz w:val="24"/>
          <w:szCs w:val="24"/>
        </w:rPr>
        <w:t xml:space="preserve">     ___________</w:t>
      </w:r>
    </w:p>
    <w:p w14:paraId="21DEA651" w14:textId="77777777" w:rsidR="00C20ECF" w:rsidRPr="00C20ECF" w:rsidRDefault="00C20ECF" w:rsidP="00C20ECF">
      <w:pPr>
        <w:rPr>
          <w:rFonts w:ascii="Tw Cen MT" w:hAnsi="Tw Cen MT"/>
          <w:sz w:val="24"/>
          <w:szCs w:val="24"/>
        </w:rPr>
      </w:pPr>
      <w:r w:rsidRPr="00C20ECF">
        <w:rPr>
          <w:rFonts w:ascii="Tw Cen MT" w:hAnsi="Tw Cen MT"/>
          <w:sz w:val="24"/>
          <w:szCs w:val="24"/>
        </w:rPr>
        <w:t xml:space="preserve">     Person First Name </w:t>
      </w:r>
    </w:p>
    <w:p w14:paraId="759F26D9" w14:textId="77777777" w:rsidR="00C20ECF" w:rsidRPr="00C20ECF" w:rsidRDefault="00C20ECF" w:rsidP="00C20ECF">
      <w:pPr>
        <w:rPr>
          <w:rFonts w:ascii="Tw Cen MT" w:hAnsi="Tw Cen MT"/>
          <w:sz w:val="24"/>
          <w:szCs w:val="24"/>
        </w:rPr>
      </w:pPr>
      <w:r w:rsidRPr="00C20ECF">
        <w:rPr>
          <w:rFonts w:ascii="Tw Cen MT" w:hAnsi="Tw Cen MT"/>
          <w:sz w:val="24"/>
          <w:szCs w:val="24"/>
        </w:rPr>
        <w:t xml:space="preserve">     Person Last Name</w:t>
      </w:r>
    </w:p>
    <w:p w14:paraId="75A24039" w14:textId="77777777" w:rsidR="00C20ECF" w:rsidRPr="00C20ECF" w:rsidRDefault="00C20ECF" w:rsidP="00C20ECF">
      <w:pPr>
        <w:rPr>
          <w:rFonts w:ascii="Tw Cen MT" w:hAnsi="Tw Cen MT"/>
          <w:sz w:val="24"/>
          <w:szCs w:val="24"/>
        </w:rPr>
      </w:pPr>
      <w:r w:rsidRPr="00C20ECF">
        <w:rPr>
          <w:rFonts w:ascii="Tw Cen MT" w:hAnsi="Tw Cen MT"/>
          <w:sz w:val="24"/>
          <w:szCs w:val="24"/>
        </w:rPr>
        <w:t xml:space="preserve">     Person Phone Number</w:t>
      </w:r>
    </w:p>
    <w:p w14:paraId="6C86D266" w14:textId="77777777" w:rsidR="00C20ECF" w:rsidRPr="00C20ECF" w:rsidRDefault="00C20ECF" w:rsidP="00C20ECF">
      <w:pPr>
        <w:rPr>
          <w:rFonts w:ascii="Tw Cen MT" w:hAnsi="Tw Cen MT"/>
          <w:sz w:val="24"/>
          <w:szCs w:val="24"/>
        </w:rPr>
      </w:pPr>
      <w:r w:rsidRPr="00C20ECF">
        <w:rPr>
          <w:rFonts w:ascii="Tw Cen MT" w:hAnsi="Tw Cen MT"/>
          <w:sz w:val="24"/>
          <w:szCs w:val="24"/>
        </w:rPr>
        <w:t xml:space="preserve">     Person Email Address</w:t>
      </w:r>
    </w:p>
    <w:p w14:paraId="7C2F5EF6" w14:textId="4142282A" w:rsidR="001371CC" w:rsidRPr="00C20ECF" w:rsidRDefault="00C20ECF" w:rsidP="00A70B01">
      <w:pPr>
        <w:rPr>
          <w:rFonts w:ascii="Tw Cen MT" w:hAnsi="Tw Cen MT"/>
          <w:sz w:val="24"/>
          <w:szCs w:val="24"/>
        </w:rPr>
      </w:pPr>
      <w:r w:rsidRPr="00C20ECF">
        <w:rPr>
          <w:rFonts w:ascii="Tw Cen MT" w:hAnsi="Tw Cen MT"/>
          <w:sz w:val="24"/>
          <w:szCs w:val="24"/>
        </w:rPr>
        <w:t xml:space="preserve">     Address Id (Foreign Key to </w:t>
      </w:r>
      <w:proofErr w:type="spellStart"/>
      <w:r w:rsidRPr="00C20ECF">
        <w:rPr>
          <w:rFonts w:ascii="Tw Cen MT" w:hAnsi="Tw Cen MT"/>
          <w:sz w:val="24"/>
          <w:szCs w:val="24"/>
        </w:rPr>
        <w:t>Address.AddressId</w:t>
      </w:r>
      <w:proofErr w:type="spellEnd"/>
      <w:r w:rsidRPr="00C20ECF">
        <w:rPr>
          <w:rFonts w:ascii="Tw Cen MT" w:hAnsi="Tw Cen MT"/>
          <w:sz w:val="24"/>
          <w:szCs w:val="24"/>
        </w:rPr>
        <w:t>)</w:t>
      </w:r>
    </w:p>
    <w:sectPr w:rsidR="001371CC" w:rsidRPr="00C20ECF" w:rsidSect="007F6B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7A76A" w14:textId="77777777" w:rsidR="00B17246" w:rsidRDefault="00B17246" w:rsidP="0038159E">
      <w:pPr>
        <w:spacing w:after="0" w:line="240" w:lineRule="auto"/>
      </w:pPr>
      <w:r>
        <w:separator/>
      </w:r>
    </w:p>
  </w:endnote>
  <w:endnote w:type="continuationSeparator" w:id="0">
    <w:p w14:paraId="1186CC36" w14:textId="77777777" w:rsidR="00B17246" w:rsidRDefault="00B17246" w:rsidP="00381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F4184" w14:textId="77777777" w:rsidR="007663C8" w:rsidRPr="002774FD" w:rsidRDefault="007663C8">
    <w:pPr>
      <w:pStyle w:val="Footer"/>
      <w:rPr>
        <w:rFonts w:ascii="Tw Cen MT" w:hAnsi="Tw Cen MT"/>
        <w:b/>
        <w:bCs/>
      </w:rPr>
    </w:pPr>
  </w:p>
  <w:p w14:paraId="559127A3" w14:textId="1A504463" w:rsidR="007663C8" w:rsidRDefault="007663C8">
    <w:pPr>
      <w:pStyle w:val="Footer"/>
      <w:rPr>
        <w:rFonts w:ascii="Tw Cen MT" w:hAnsi="Tw Cen MT"/>
        <w:b/>
        <w:bCs/>
      </w:rPr>
    </w:pPr>
    <w:r w:rsidRPr="002774FD">
      <w:rPr>
        <w:rFonts w:ascii="Tw Cen MT" w:hAnsi="Tw Cen MT"/>
        <w:b/>
        <w:bCs/>
      </w:rPr>
      <w:t>Author: Jasminder Garcha</w:t>
    </w:r>
    <w:r w:rsidRPr="002774FD">
      <w:rPr>
        <w:rFonts w:ascii="Tw Cen MT" w:hAnsi="Tw Cen MT"/>
        <w:b/>
        <w:bCs/>
      </w:rPr>
      <w:tab/>
      <w:t xml:space="preserve">                                                                              Date: </w:t>
    </w:r>
    <w:r w:rsidR="00A70B01">
      <w:rPr>
        <w:rFonts w:ascii="Tw Cen MT" w:hAnsi="Tw Cen MT"/>
        <w:b/>
        <w:bCs/>
      </w:rPr>
      <w:t xml:space="preserve">October </w:t>
    </w:r>
    <w:r w:rsidR="0071221A">
      <w:rPr>
        <w:rFonts w:ascii="Tw Cen MT" w:hAnsi="Tw Cen MT"/>
        <w:b/>
        <w:bCs/>
      </w:rPr>
      <w:t>4</w:t>
    </w:r>
    <w:r w:rsidRPr="002774FD">
      <w:rPr>
        <w:rFonts w:ascii="Tw Cen MT" w:hAnsi="Tw Cen MT"/>
        <w:b/>
        <w:bCs/>
      </w:rPr>
      <w:t>, 2022</w:t>
    </w:r>
  </w:p>
  <w:p w14:paraId="3CAA8B61" w14:textId="647032C7" w:rsidR="008F303E" w:rsidRPr="002774FD" w:rsidRDefault="00A70B01" w:rsidP="001617F2">
    <w:pPr>
      <w:pStyle w:val="Footer"/>
      <w:rPr>
        <w:rFonts w:ascii="Tw Cen MT" w:hAnsi="Tw Cen MT"/>
        <w:b/>
        <w:bCs/>
      </w:rPr>
    </w:pPr>
    <w:r>
      <w:rPr>
        <w:rFonts w:ascii="Tw Cen MT" w:hAnsi="Tw Cen MT"/>
        <w:b/>
        <w:bCs/>
      </w:rPr>
      <w:t xml:space="preserve">File: </w:t>
    </w:r>
    <w:r w:rsidR="00BC5FEE">
      <w:rPr>
        <w:rFonts w:ascii="Tw Cen MT" w:hAnsi="Tw Cen MT"/>
        <w:b/>
        <w:bCs/>
      </w:rPr>
      <w:t>/Jasminder/</w:t>
    </w:r>
    <w:r w:rsidR="00C20ECF" w:rsidRPr="00C20ECF">
      <w:rPr>
        <w:rFonts w:ascii="Tw Cen MT" w:hAnsi="Tw Cen MT"/>
        <w:b/>
        <w:bCs/>
      </w:rPr>
      <w:t>Definitions and Attributes for Person and Address (GitHub Issue #29)</w:t>
    </w:r>
    <w:r>
      <w:rPr>
        <w:rFonts w:ascii="Tw Cen MT" w:hAnsi="Tw Cen MT"/>
        <w:b/>
        <w:bCs/>
      </w:rPr>
      <w:t>.docx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E21C4" w14:textId="77777777" w:rsidR="00B17246" w:rsidRDefault="00B17246" w:rsidP="0038159E">
      <w:pPr>
        <w:spacing w:after="0" w:line="240" w:lineRule="auto"/>
      </w:pPr>
      <w:r>
        <w:separator/>
      </w:r>
    </w:p>
  </w:footnote>
  <w:footnote w:type="continuationSeparator" w:id="0">
    <w:p w14:paraId="3BA43AEA" w14:textId="77777777" w:rsidR="00B17246" w:rsidRDefault="00B17246" w:rsidP="003815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B7863" w14:textId="77777777" w:rsidR="0038159E" w:rsidRDefault="0038159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2E84A7C" wp14:editId="147E48B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B8943C" w14:textId="14330DFE" w:rsidR="0038159E" w:rsidRPr="0025341F" w:rsidRDefault="00A70B01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rFonts w:ascii="Tw Cen MT" w:hAnsi="Tw Cen MT"/>
                              <w:caps/>
                              <w:sz w:val="28"/>
                              <w:szCs w:val="28"/>
                            </w:rPr>
                          </w:pPr>
                          <w:r w:rsidRPr="0025341F">
                            <w:rPr>
                              <w:rFonts w:ascii="Tw Cen MT" w:hAnsi="Tw Cen MT"/>
                              <w:caps/>
                              <w:sz w:val="28"/>
                              <w:szCs w:val="28"/>
                            </w:rPr>
                            <w:t xml:space="preserve">Group </w:t>
                          </w:r>
                          <w:sdt>
                            <w:sdtPr>
                              <w:rPr>
                                <w:rFonts w:ascii="Tw Cen MT" w:hAnsi="Tw Cen MT"/>
                                <w:caps/>
                                <w:sz w:val="28"/>
                                <w:szCs w:val="28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C20ECF" w:rsidRPr="00C20ECF">
                                <w:rPr>
                                  <w:rFonts w:ascii="Tw Cen MT" w:hAnsi="Tw Cen MT"/>
                                  <w:caps/>
                                  <w:sz w:val="28"/>
                                  <w:szCs w:val="28"/>
                                </w:rPr>
                                <w:t>Project 1: Definitions and Attributes for Person and Addre</w:t>
                              </w:r>
                              <w:r w:rsidR="0071221A">
                                <w:rPr>
                                  <w:rFonts w:ascii="Tw Cen MT" w:hAnsi="Tw Cen MT"/>
                                  <w:caps/>
                                  <w:sz w:val="28"/>
                                  <w:szCs w:val="28"/>
                                </w:rPr>
                                <w:t>ss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2E84A7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" o:allowoverlap="f" fillcolor="#7f7f7f [1612]" stroked="f" strokeweight="1pt">
              <v:textbox style="mso-fit-shape-to-text:t">
                <w:txbxContent>
                  <w:p w14:paraId="4BB8943C" w14:textId="14330DFE" w:rsidR="0038159E" w:rsidRPr="0025341F" w:rsidRDefault="00A70B0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rFonts w:ascii="Tw Cen MT" w:hAnsi="Tw Cen MT"/>
                        <w:caps/>
                        <w:sz w:val="28"/>
                        <w:szCs w:val="28"/>
                      </w:rPr>
                    </w:pPr>
                    <w:r w:rsidRPr="0025341F">
                      <w:rPr>
                        <w:rFonts w:ascii="Tw Cen MT" w:hAnsi="Tw Cen MT"/>
                        <w:caps/>
                        <w:sz w:val="28"/>
                        <w:szCs w:val="28"/>
                      </w:rPr>
                      <w:t xml:space="preserve">Group </w:t>
                    </w:r>
                    <w:sdt>
                      <w:sdtPr>
                        <w:rPr>
                          <w:rFonts w:ascii="Tw Cen MT" w:hAnsi="Tw Cen MT"/>
                          <w:caps/>
                          <w:sz w:val="28"/>
                          <w:szCs w:val="28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="00C20ECF" w:rsidRPr="00C20ECF">
                          <w:rPr>
                            <w:rFonts w:ascii="Tw Cen MT" w:hAnsi="Tw Cen MT"/>
                            <w:caps/>
                            <w:sz w:val="28"/>
                            <w:szCs w:val="28"/>
                          </w:rPr>
                          <w:t>Project 1: Definitions and Attributes for Person and Addre</w:t>
                        </w:r>
                        <w:r w:rsidR="0071221A">
                          <w:rPr>
                            <w:rFonts w:ascii="Tw Cen MT" w:hAnsi="Tw Cen MT"/>
                            <w:caps/>
                            <w:sz w:val="28"/>
                            <w:szCs w:val="28"/>
                          </w:rPr>
                          <w:t>ss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F3417"/>
    <w:multiLevelType w:val="hybridMultilevel"/>
    <w:tmpl w:val="B0FC2CC6"/>
    <w:lvl w:ilvl="0" w:tplc="CC64C6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00B28"/>
    <w:multiLevelType w:val="hybridMultilevel"/>
    <w:tmpl w:val="ED4AF322"/>
    <w:lvl w:ilvl="0" w:tplc="98102B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F4EE8"/>
    <w:multiLevelType w:val="hybridMultilevel"/>
    <w:tmpl w:val="B386CB94"/>
    <w:lvl w:ilvl="0" w:tplc="3C4E03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0451171">
    <w:abstractNumId w:val="2"/>
  </w:num>
  <w:num w:numId="2" w16cid:durableId="561135759">
    <w:abstractNumId w:val="0"/>
  </w:num>
  <w:num w:numId="3" w16cid:durableId="975111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83"/>
    <w:rsid w:val="0000618F"/>
    <w:rsid w:val="00006354"/>
    <w:rsid w:val="00021225"/>
    <w:rsid w:val="00025901"/>
    <w:rsid w:val="0006739C"/>
    <w:rsid w:val="00070492"/>
    <w:rsid w:val="00076232"/>
    <w:rsid w:val="000851C6"/>
    <w:rsid w:val="0008596D"/>
    <w:rsid w:val="000B51C5"/>
    <w:rsid w:val="000E4CC8"/>
    <w:rsid w:val="001078D1"/>
    <w:rsid w:val="001174A7"/>
    <w:rsid w:val="00123EB4"/>
    <w:rsid w:val="001371CC"/>
    <w:rsid w:val="00142C82"/>
    <w:rsid w:val="00157FD3"/>
    <w:rsid w:val="00160BE7"/>
    <w:rsid w:val="001617F2"/>
    <w:rsid w:val="0018228C"/>
    <w:rsid w:val="001A4655"/>
    <w:rsid w:val="001B2AE1"/>
    <w:rsid w:val="001B6354"/>
    <w:rsid w:val="001C3DE9"/>
    <w:rsid w:val="001C584D"/>
    <w:rsid w:val="001D0571"/>
    <w:rsid w:val="001D169E"/>
    <w:rsid w:val="001D52F0"/>
    <w:rsid w:val="001D5691"/>
    <w:rsid w:val="001E295C"/>
    <w:rsid w:val="001F6480"/>
    <w:rsid w:val="002207D2"/>
    <w:rsid w:val="00223D7A"/>
    <w:rsid w:val="0023267C"/>
    <w:rsid w:val="0023787B"/>
    <w:rsid w:val="00243906"/>
    <w:rsid w:val="0025341F"/>
    <w:rsid w:val="00265B82"/>
    <w:rsid w:val="00273A05"/>
    <w:rsid w:val="002774FD"/>
    <w:rsid w:val="002F45A5"/>
    <w:rsid w:val="003002AE"/>
    <w:rsid w:val="00301DE8"/>
    <w:rsid w:val="00302F15"/>
    <w:rsid w:val="003030B7"/>
    <w:rsid w:val="0030498B"/>
    <w:rsid w:val="00315211"/>
    <w:rsid w:val="0036799E"/>
    <w:rsid w:val="0037168A"/>
    <w:rsid w:val="0038159E"/>
    <w:rsid w:val="00384E28"/>
    <w:rsid w:val="00391FEF"/>
    <w:rsid w:val="003A3EE5"/>
    <w:rsid w:val="003B2269"/>
    <w:rsid w:val="003B2CED"/>
    <w:rsid w:val="003B77F7"/>
    <w:rsid w:val="003C4FFB"/>
    <w:rsid w:val="003C5E64"/>
    <w:rsid w:val="003E0F84"/>
    <w:rsid w:val="003F48A3"/>
    <w:rsid w:val="00400316"/>
    <w:rsid w:val="00436026"/>
    <w:rsid w:val="0044591F"/>
    <w:rsid w:val="00472C87"/>
    <w:rsid w:val="004847FC"/>
    <w:rsid w:val="004849DB"/>
    <w:rsid w:val="00497B2B"/>
    <w:rsid w:val="004B0F22"/>
    <w:rsid w:val="004B552B"/>
    <w:rsid w:val="004C01E3"/>
    <w:rsid w:val="004C0A9D"/>
    <w:rsid w:val="004D3418"/>
    <w:rsid w:val="004F07C6"/>
    <w:rsid w:val="004F435A"/>
    <w:rsid w:val="004F678C"/>
    <w:rsid w:val="00505AA4"/>
    <w:rsid w:val="00506052"/>
    <w:rsid w:val="00523B9D"/>
    <w:rsid w:val="00532857"/>
    <w:rsid w:val="005354E2"/>
    <w:rsid w:val="00545C79"/>
    <w:rsid w:val="00555AE8"/>
    <w:rsid w:val="0055646F"/>
    <w:rsid w:val="005573CD"/>
    <w:rsid w:val="00560362"/>
    <w:rsid w:val="005621F8"/>
    <w:rsid w:val="00565E2F"/>
    <w:rsid w:val="005667D9"/>
    <w:rsid w:val="0056717E"/>
    <w:rsid w:val="0058712F"/>
    <w:rsid w:val="00591B25"/>
    <w:rsid w:val="005C7F4A"/>
    <w:rsid w:val="005D00C7"/>
    <w:rsid w:val="005D138A"/>
    <w:rsid w:val="005D1C57"/>
    <w:rsid w:val="005E27A7"/>
    <w:rsid w:val="005E4C3B"/>
    <w:rsid w:val="005E5EDA"/>
    <w:rsid w:val="005F1D5A"/>
    <w:rsid w:val="0060592E"/>
    <w:rsid w:val="0060674D"/>
    <w:rsid w:val="00617A8C"/>
    <w:rsid w:val="006300E1"/>
    <w:rsid w:val="006677F7"/>
    <w:rsid w:val="00671B8B"/>
    <w:rsid w:val="00681CBE"/>
    <w:rsid w:val="0068692F"/>
    <w:rsid w:val="00691E34"/>
    <w:rsid w:val="006B7334"/>
    <w:rsid w:val="006C385F"/>
    <w:rsid w:val="006E19D2"/>
    <w:rsid w:val="006E7B88"/>
    <w:rsid w:val="006F1085"/>
    <w:rsid w:val="006F2FD6"/>
    <w:rsid w:val="00711B03"/>
    <w:rsid w:val="0071221A"/>
    <w:rsid w:val="0071475D"/>
    <w:rsid w:val="00724F65"/>
    <w:rsid w:val="00730220"/>
    <w:rsid w:val="007302D9"/>
    <w:rsid w:val="007367E5"/>
    <w:rsid w:val="00737683"/>
    <w:rsid w:val="007436FB"/>
    <w:rsid w:val="0075471A"/>
    <w:rsid w:val="0075620A"/>
    <w:rsid w:val="00763BC6"/>
    <w:rsid w:val="007663C8"/>
    <w:rsid w:val="00786DBF"/>
    <w:rsid w:val="007D2506"/>
    <w:rsid w:val="007D3A91"/>
    <w:rsid w:val="007E569E"/>
    <w:rsid w:val="007E7AB0"/>
    <w:rsid w:val="007F6B15"/>
    <w:rsid w:val="007F6B53"/>
    <w:rsid w:val="00803FE9"/>
    <w:rsid w:val="00815A84"/>
    <w:rsid w:val="0082209D"/>
    <w:rsid w:val="008265A8"/>
    <w:rsid w:val="00826B6E"/>
    <w:rsid w:val="008326E5"/>
    <w:rsid w:val="00837CFA"/>
    <w:rsid w:val="008472CA"/>
    <w:rsid w:val="00850868"/>
    <w:rsid w:val="00854F9A"/>
    <w:rsid w:val="008764E3"/>
    <w:rsid w:val="00883EB2"/>
    <w:rsid w:val="008A74EA"/>
    <w:rsid w:val="008E4E43"/>
    <w:rsid w:val="008F284C"/>
    <w:rsid w:val="008F303E"/>
    <w:rsid w:val="00914DA3"/>
    <w:rsid w:val="00917478"/>
    <w:rsid w:val="00921811"/>
    <w:rsid w:val="009578C9"/>
    <w:rsid w:val="00984124"/>
    <w:rsid w:val="009A312C"/>
    <w:rsid w:val="009C1606"/>
    <w:rsid w:val="009E3B78"/>
    <w:rsid w:val="009E4DE4"/>
    <w:rsid w:val="009E7F2E"/>
    <w:rsid w:val="00A00FD3"/>
    <w:rsid w:val="00A13C2D"/>
    <w:rsid w:val="00A15CE2"/>
    <w:rsid w:val="00A17223"/>
    <w:rsid w:val="00A51792"/>
    <w:rsid w:val="00A57BCF"/>
    <w:rsid w:val="00A61A4D"/>
    <w:rsid w:val="00A70B01"/>
    <w:rsid w:val="00A740A6"/>
    <w:rsid w:val="00A74C3E"/>
    <w:rsid w:val="00A867D1"/>
    <w:rsid w:val="00A907C0"/>
    <w:rsid w:val="00AB1CCA"/>
    <w:rsid w:val="00AC6139"/>
    <w:rsid w:val="00AC7B29"/>
    <w:rsid w:val="00AF79C6"/>
    <w:rsid w:val="00B049B3"/>
    <w:rsid w:val="00B06356"/>
    <w:rsid w:val="00B11A83"/>
    <w:rsid w:val="00B12502"/>
    <w:rsid w:val="00B17246"/>
    <w:rsid w:val="00B203D8"/>
    <w:rsid w:val="00B36AE2"/>
    <w:rsid w:val="00B51CAB"/>
    <w:rsid w:val="00B5394D"/>
    <w:rsid w:val="00B54A29"/>
    <w:rsid w:val="00B61814"/>
    <w:rsid w:val="00B635FB"/>
    <w:rsid w:val="00B705C7"/>
    <w:rsid w:val="00B71A0D"/>
    <w:rsid w:val="00B7476D"/>
    <w:rsid w:val="00B77AF2"/>
    <w:rsid w:val="00B8105B"/>
    <w:rsid w:val="00B85AC9"/>
    <w:rsid w:val="00BA2116"/>
    <w:rsid w:val="00BB4E79"/>
    <w:rsid w:val="00BC0255"/>
    <w:rsid w:val="00BC5FEE"/>
    <w:rsid w:val="00BD3848"/>
    <w:rsid w:val="00BD5B3F"/>
    <w:rsid w:val="00BD695D"/>
    <w:rsid w:val="00BD7365"/>
    <w:rsid w:val="00BF5374"/>
    <w:rsid w:val="00BF7F0E"/>
    <w:rsid w:val="00C06DE7"/>
    <w:rsid w:val="00C20ECF"/>
    <w:rsid w:val="00C268B1"/>
    <w:rsid w:val="00C37000"/>
    <w:rsid w:val="00C47A8B"/>
    <w:rsid w:val="00C54228"/>
    <w:rsid w:val="00C61392"/>
    <w:rsid w:val="00C92AC2"/>
    <w:rsid w:val="00C968A8"/>
    <w:rsid w:val="00CB255D"/>
    <w:rsid w:val="00CC08C2"/>
    <w:rsid w:val="00CC0CB6"/>
    <w:rsid w:val="00CF6A6C"/>
    <w:rsid w:val="00D1548C"/>
    <w:rsid w:val="00D2177F"/>
    <w:rsid w:val="00D26A34"/>
    <w:rsid w:val="00D337CE"/>
    <w:rsid w:val="00D622FE"/>
    <w:rsid w:val="00D63BFD"/>
    <w:rsid w:val="00D66426"/>
    <w:rsid w:val="00D66CD1"/>
    <w:rsid w:val="00D81255"/>
    <w:rsid w:val="00D83CF0"/>
    <w:rsid w:val="00D87931"/>
    <w:rsid w:val="00DB50F2"/>
    <w:rsid w:val="00DC05DB"/>
    <w:rsid w:val="00DC3280"/>
    <w:rsid w:val="00DF50F1"/>
    <w:rsid w:val="00E02471"/>
    <w:rsid w:val="00E0393E"/>
    <w:rsid w:val="00E12B54"/>
    <w:rsid w:val="00E223F0"/>
    <w:rsid w:val="00E22A78"/>
    <w:rsid w:val="00E23928"/>
    <w:rsid w:val="00E2562E"/>
    <w:rsid w:val="00E25AAB"/>
    <w:rsid w:val="00E316CA"/>
    <w:rsid w:val="00E42B1C"/>
    <w:rsid w:val="00E4494F"/>
    <w:rsid w:val="00E719A9"/>
    <w:rsid w:val="00E73E12"/>
    <w:rsid w:val="00E84CFD"/>
    <w:rsid w:val="00EB3A72"/>
    <w:rsid w:val="00EC5CD0"/>
    <w:rsid w:val="00EC6F4E"/>
    <w:rsid w:val="00EC720D"/>
    <w:rsid w:val="00ED22B4"/>
    <w:rsid w:val="00EF2BD9"/>
    <w:rsid w:val="00F13325"/>
    <w:rsid w:val="00F165E9"/>
    <w:rsid w:val="00F2005D"/>
    <w:rsid w:val="00F27786"/>
    <w:rsid w:val="00F44789"/>
    <w:rsid w:val="00F5265D"/>
    <w:rsid w:val="00F643D1"/>
    <w:rsid w:val="00F81FB2"/>
    <w:rsid w:val="00F92C57"/>
    <w:rsid w:val="00FA3C99"/>
    <w:rsid w:val="00FA544B"/>
    <w:rsid w:val="00FB3CF7"/>
    <w:rsid w:val="00FB7DCC"/>
    <w:rsid w:val="00FC3F8D"/>
    <w:rsid w:val="00FC6B12"/>
    <w:rsid w:val="00FD570C"/>
    <w:rsid w:val="00FE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3255B"/>
  <w15:chartTrackingRefBased/>
  <w15:docId w15:val="{F7E2760E-56DA-442C-A568-5BDC0976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2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00E1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EF2BD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81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59E"/>
  </w:style>
  <w:style w:type="paragraph" w:styleId="Footer">
    <w:name w:val="footer"/>
    <w:basedOn w:val="Normal"/>
    <w:link w:val="FooterChar"/>
    <w:uiPriority w:val="99"/>
    <w:unhideWhenUsed/>
    <w:rsid w:val="003815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59E"/>
  </w:style>
  <w:style w:type="character" w:styleId="Hyperlink">
    <w:name w:val="Hyperlink"/>
    <w:basedOn w:val="DefaultParagraphFont"/>
    <w:uiPriority w:val="99"/>
    <w:unhideWhenUsed/>
    <w:rsid w:val="009841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1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70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E56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G915-2-Data-Modeling-381/Project-1-eStreamingMovies/issues/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Custom%20Office%20Templates\Group%20Projec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Group Project Template</Template>
  <TotalTime>7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1: Business Object Definitions</vt:lpstr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1: Definitions and Attributes for Person and Address</dc:title>
  <dc:subject/>
  <dc:creator>user</dc:creator>
  <cp:keywords/>
  <dc:description/>
  <cp:lastModifiedBy>Jasminder Garcha</cp:lastModifiedBy>
  <cp:revision>19</cp:revision>
  <cp:lastPrinted>2022-09-25T03:33:00Z</cp:lastPrinted>
  <dcterms:created xsi:type="dcterms:W3CDTF">2022-10-08T21:37:00Z</dcterms:created>
  <dcterms:modified xsi:type="dcterms:W3CDTF">2022-10-08T21:53:00Z</dcterms:modified>
</cp:coreProperties>
</file>