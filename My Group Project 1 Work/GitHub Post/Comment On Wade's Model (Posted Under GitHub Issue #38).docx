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1CFE" w14:textId="1F355EEB" w:rsidR="00A70B01" w:rsidRPr="00A70B01" w:rsidRDefault="00A70B01" w:rsidP="00A70B01">
      <w:pPr>
        <w:pStyle w:val="NormalWeb"/>
        <w:spacing w:before="0" w:beforeAutospacing="0" w:after="0" w:afterAutospacing="0"/>
        <w:rPr>
          <w:rFonts w:ascii="Tw Cen MT" w:hAnsi="Tw Cen MT"/>
          <w:b/>
          <w:bCs/>
          <w:sz w:val="28"/>
          <w:szCs w:val="28"/>
        </w:rPr>
      </w:pPr>
      <w:r w:rsidRPr="00A70B01">
        <w:rPr>
          <w:rFonts w:ascii="Tw Cen MT" w:hAnsi="Tw Cen MT"/>
          <w:b/>
          <w:bCs/>
          <w:sz w:val="28"/>
          <w:szCs w:val="28"/>
        </w:rPr>
        <w:t>Posted Under GitHub Issue #38</w:t>
      </w:r>
      <w:r w:rsidR="007E569E">
        <w:rPr>
          <w:rFonts w:ascii="Tw Cen MT" w:hAnsi="Tw Cen MT"/>
          <w:b/>
          <w:bCs/>
          <w:sz w:val="28"/>
          <w:szCs w:val="28"/>
        </w:rPr>
        <w:t xml:space="preserve"> on 10/7</w:t>
      </w:r>
      <w:r w:rsidR="003A3EE5">
        <w:rPr>
          <w:rFonts w:ascii="Tw Cen MT" w:hAnsi="Tw Cen MT"/>
          <w:b/>
          <w:bCs/>
          <w:sz w:val="28"/>
          <w:szCs w:val="28"/>
        </w:rPr>
        <w:t xml:space="preserve"> (</w:t>
      </w:r>
      <w:hyperlink r:id="rId7" w:history="1">
        <w:r w:rsidR="003A3EE5" w:rsidRPr="00F12DCF">
          <w:rPr>
            <w:rStyle w:val="Hyperlink"/>
            <w:rFonts w:ascii="Tw Cen MT" w:hAnsi="Tw Cen MT"/>
            <w:b/>
            <w:bCs/>
            <w:sz w:val="28"/>
            <w:szCs w:val="28"/>
          </w:rPr>
          <w:t>https://github.com/G915-2-Data-Modeling-381/Project-1-eStreamingMovies/issues/38</w:t>
        </w:r>
      </w:hyperlink>
      <w:r w:rsidR="003A3EE5">
        <w:rPr>
          <w:rFonts w:ascii="Tw Cen MT" w:hAnsi="Tw Cen MT"/>
          <w:b/>
          <w:bCs/>
          <w:sz w:val="28"/>
          <w:szCs w:val="28"/>
        </w:rPr>
        <w:t>)</w:t>
      </w:r>
      <w:r w:rsidRPr="00A70B01">
        <w:rPr>
          <w:rFonts w:ascii="Tw Cen MT" w:hAnsi="Tw Cen MT"/>
          <w:b/>
          <w:bCs/>
          <w:sz w:val="28"/>
          <w:szCs w:val="28"/>
        </w:rPr>
        <w:t>:</w:t>
      </w:r>
    </w:p>
    <w:p w14:paraId="461F77A5" w14:textId="77777777" w:rsidR="00A70B01" w:rsidRDefault="00A70B01" w:rsidP="00A70B0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</w:p>
    <w:p w14:paraId="7434860A" w14:textId="54BE1DB2" w:rsidR="00A70B01" w:rsidRPr="00A70B01" w:rsidRDefault="00A70B01" w:rsidP="00A70B01">
      <w:pPr>
        <w:pStyle w:val="NormalWeb"/>
        <w:spacing w:before="0" w:beforeAutospacing="0" w:after="0" w:afterAutospacing="0"/>
        <w:rPr>
          <w:rFonts w:ascii="Tw Cen MT" w:hAnsi="Tw Cen MT" w:cs="Segoe UI"/>
          <w:color w:val="24292F"/>
        </w:rPr>
      </w:pPr>
      <w:r w:rsidRPr="00A70B01">
        <w:rPr>
          <w:rFonts w:ascii="Tw Cen MT" w:hAnsi="Tw Cen MT" w:cs="Segoe UI"/>
          <w:color w:val="24292F"/>
        </w:rPr>
        <w:t xml:space="preserve">Thanks for your contribution, Wade. In my model, I also added Gift Card Balance as an attribute to Gift Card. Another small thing is the naming conventions: I use "Id" instead of "ID", but we can see what everyone else also does; I also used Wallet (binary data type) for Bitcoin instead of </w:t>
      </w:r>
      <w:proofErr w:type="spellStart"/>
      <w:r w:rsidRPr="00A70B01">
        <w:rPr>
          <w:rFonts w:ascii="Tw Cen MT" w:hAnsi="Tw Cen MT" w:cs="Segoe UI"/>
          <w:color w:val="24292F"/>
        </w:rPr>
        <w:t>AccountNumber</w:t>
      </w:r>
      <w:proofErr w:type="spellEnd"/>
      <w:r w:rsidRPr="00A70B01">
        <w:rPr>
          <w:rFonts w:ascii="Tw Cen MT" w:hAnsi="Tw Cen MT" w:cs="Segoe UI"/>
          <w:color w:val="24292F"/>
        </w:rPr>
        <w:t>, but it's the same concept so we can decide as a group. Thanks.</w:t>
      </w:r>
    </w:p>
    <w:p w14:paraId="0966E7E6" w14:textId="349FDED6" w:rsidR="001371CC" w:rsidRPr="00A70B01" w:rsidRDefault="001371CC" w:rsidP="00A70B01"/>
    <w:sectPr w:rsidR="001371CC" w:rsidRPr="00A70B01" w:rsidSect="007F6B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2770F" w14:textId="77777777" w:rsidR="00B85AC9" w:rsidRDefault="00B85AC9" w:rsidP="0038159E">
      <w:pPr>
        <w:spacing w:after="0" w:line="240" w:lineRule="auto"/>
      </w:pPr>
      <w:r>
        <w:separator/>
      </w:r>
    </w:p>
  </w:endnote>
  <w:endnote w:type="continuationSeparator" w:id="0">
    <w:p w14:paraId="0F2105E8" w14:textId="77777777" w:rsidR="00B85AC9" w:rsidRDefault="00B85AC9" w:rsidP="0038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FD85" w14:textId="77777777" w:rsidR="007663C8" w:rsidRPr="002774FD" w:rsidRDefault="007663C8">
    <w:pPr>
      <w:pStyle w:val="Footer"/>
      <w:rPr>
        <w:rFonts w:ascii="Tw Cen MT" w:hAnsi="Tw Cen MT"/>
        <w:b/>
        <w:bCs/>
      </w:rPr>
    </w:pPr>
  </w:p>
  <w:p w14:paraId="746E9BF3" w14:textId="0BA2A0C4" w:rsidR="007663C8" w:rsidRDefault="007663C8">
    <w:pPr>
      <w:pStyle w:val="Footer"/>
      <w:rPr>
        <w:rFonts w:ascii="Tw Cen MT" w:hAnsi="Tw Cen MT"/>
        <w:b/>
        <w:bCs/>
      </w:rPr>
    </w:pPr>
    <w:r w:rsidRPr="002774FD">
      <w:rPr>
        <w:rFonts w:ascii="Tw Cen MT" w:hAnsi="Tw Cen MT"/>
        <w:b/>
        <w:bCs/>
      </w:rPr>
      <w:t>Author: Jasminder Garcha</w:t>
    </w:r>
    <w:r w:rsidRPr="002774FD">
      <w:rPr>
        <w:rFonts w:ascii="Tw Cen MT" w:hAnsi="Tw Cen MT"/>
        <w:b/>
        <w:bCs/>
      </w:rPr>
      <w:tab/>
      <w:t xml:space="preserve">                                                                              Date: </w:t>
    </w:r>
    <w:r w:rsidR="00A70B01">
      <w:rPr>
        <w:rFonts w:ascii="Tw Cen MT" w:hAnsi="Tw Cen MT"/>
        <w:b/>
        <w:bCs/>
      </w:rPr>
      <w:t xml:space="preserve">October </w:t>
    </w:r>
    <w:r w:rsidR="005667D9">
      <w:rPr>
        <w:rFonts w:ascii="Tw Cen MT" w:hAnsi="Tw Cen MT"/>
        <w:b/>
        <w:bCs/>
      </w:rPr>
      <w:t>7</w:t>
    </w:r>
    <w:r w:rsidRPr="002774FD">
      <w:rPr>
        <w:rFonts w:ascii="Tw Cen MT" w:hAnsi="Tw Cen MT"/>
        <w:b/>
        <w:bCs/>
      </w:rPr>
      <w:t>, 2022</w:t>
    </w:r>
  </w:p>
  <w:p w14:paraId="5261A1CE" w14:textId="7F8D85E1" w:rsidR="008F303E" w:rsidRPr="002774FD" w:rsidRDefault="00A70B01" w:rsidP="001617F2">
    <w:pPr>
      <w:pStyle w:val="Footer"/>
      <w:rPr>
        <w:rFonts w:ascii="Tw Cen MT" w:hAnsi="Tw Cen MT"/>
        <w:b/>
        <w:bCs/>
      </w:rPr>
    </w:pPr>
    <w:r>
      <w:rPr>
        <w:rFonts w:ascii="Tw Cen MT" w:hAnsi="Tw Cen MT"/>
        <w:b/>
        <w:bCs/>
      </w:rPr>
      <w:t xml:space="preserve">File: </w:t>
    </w:r>
    <w:r w:rsidR="00BC5FEE">
      <w:rPr>
        <w:rFonts w:ascii="Tw Cen MT" w:hAnsi="Tw Cen MT"/>
        <w:b/>
        <w:bCs/>
      </w:rPr>
      <w:t>/Jasminder/</w:t>
    </w:r>
    <w:r w:rsidRPr="00A70B01">
      <w:rPr>
        <w:rFonts w:ascii="Tw Cen MT" w:hAnsi="Tw Cen MT"/>
        <w:b/>
        <w:bCs/>
      </w:rPr>
      <w:t>Comment on Wade's Model (</w:t>
    </w:r>
    <w:r w:rsidR="00DC05DB">
      <w:rPr>
        <w:rFonts w:ascii="Tw Cen MT" w:hAnsi="Tw Cen MT"/>
        <w:b/>
        <w:bCs/>
      </w:rPr>
      <w:t>P</w:t>
    </w:r>
    <w:r w:rsidRPr="00A70B01">
      <w:rPr>
        <w:rFonts w:ascii="Tw Cen MT" w:hAnsi="Tw Cen MT"/>
        <w:b/>
        <w:bCs/>
      </w:rPr>
      <w:t xml:space="preserve">osted </w:t>
    </w:r>
    <w:r w:rsidR="00DC05DB">
      <w:rPr>
        <w:rFonts w:ascii="Tw Cen MT" w:hAnsi="Tw Cen MT"/>
        <w:b/>
        <w:bCs/>
      </w:rPr>
      <w:t>Under</w:t>
    </w:r>
    <w:r w:rsidRPr="00A70B01">
      <w:rPr>
        <w:rFonts w:ascii="Tw Cen MT" w:hAnsi="Tw Cen MT"/>
        <w:b/>
        <w:bCs/>
      </w:rPr>
      <w:t xml:space="preserve"> GitHub Issue #38)</w:t>
    </w:r>
    <w:r>
      <w:rPr>
        <w:rFonts w:ascii="Tw Cen MT" w:hAnsi="Tw Cen MT"/>
        <w:b/>
        <w:bCs/>
      </w:rP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C1B5" w14:textId="77777777" w:rsidR="00B85AC9" w:rsidRDefault="00B85AC9" w:rsidP="0038159E">
      <w:pPr>
        <w:spacing w:after="0" w:line="240" w:lineRule="auto"/>
      </w:pPr>
      <w:r>
        <w:separator/>
      </w:r>
    </w:p>
  </w:footnote>
  <w:footnote w:type="continuationSeparator" w:id="0">
    <w:p w14:paraId="7847CED0" w14:textId="77777777" w:rsidR="00B85AC9" w:rsidRDefault="00B85AC9" w:rsidP="0038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89EDF" w14:textId="77777777" w:rsidR="0038159E" w:rsidRDefault="0038159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9CEF5D" wp14:editId="6E978EC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4CAFB9" w14:textId="413D33AE" w:rsidR="0038159E" w:rsidRPr="0025341F" w:rsidRDefault="00A70B0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w Cen MT" w:hAnsi="Tw Cen MT"/>
                              <w:caps/>
                              <w:sz w:val="28"/>
                              <w:szCs w:val="28"/>
                            </w:rPr>
                          </w:pPr>
                          <w:r w:rsidRPr="0025341F">
                            <w:rPr>
                              <w:rFonts w:ascii="Tw Cen MT" w:hAnsi="Tw Cen MT"/>
                              <w:caps/>
                              <w:sz w:val="28"/>
                              <w:szCs w:val="28"/>
                            </w:rPr>
                            <w:t xml:space="preserve">Group </w:t>
                          </w:r>
                          <w:sdt>
                            <w:sdtPr>
                              <w:rPr>
                                <w:rFonts w:ascii="Tw Cen MT" w:hAnsi="Tw Cen MT"/>
                                <w:caps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C5FEE" w:rsidRPr="0025341F">
                                <w:rPr>
                                  <w:rFonts w:ascii="Tw Cen MT" w:hAnsi="Tw Cen MT"/>
                                  <w:caps/>
                                  <w:sz w:val="28"/>
                                  <w:szCs w:val="28"/>
                                </w:rPr>
                                <w:t>Project 1: Comment on Wade's Model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9CEF5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LzigIAAI0FAAAOAAAAZHJzL2Uyb0RvYy54bWysVFFP2zAQfp+0/2D5fSTtYEBFiioQ0yQG&#10;1WDi2XXsJpLt82y3Sffrd7bTFBjapGkvztl3993dl7u7uOy1IlvhfAumopOjkhJhONStWVf0++PN&#10;hzNKfGCmZgqMqOhOeHo5f//uorMzMYUGVC0cQRDjZ52taBOCnRWF543QzB+BFQaVEpxmAa9uXdSO&#10;dYiuVTEty09FB662DrjwHl+vs5LOE76Ugod7Kb0IRFUUcwvpdOlcxbOYX7DZ2jHbtHxIg/1DFpq1&#10;BoOOUNcsMLJx7W9QuuUOPMhwxEEXIGXLRaoBq5mUr6p5aJgVqRYkx9uRJv//YPnd9sEuHdLQWT/z&#10;KMYqeul0/GJ+pE9k7UayRB8Ix8eT85Oy/HhOCUfd9LQ8PjmNbBYHb+t8+CxAkyhU1OHPSByx7a0P&#10;2XRvEoN5UG190yqVLrEBxJVyZMvw163Wk+SqNvor1PkNw5fpB2LI1C/RPCXwAkmZiGcgIueg8aU4&#10;lJuksFMi2inzTUjS1ljgNEUckXNQxrkwISfjG1aLv+WSACOyxPgj9gDwssg9ds5ysI+uIjXy6Fz+&#10;KbHsPHqkyGDC6KxbA+4tAIVVDZGz/Z6kTE1kKfSrHk2iuIJ6t3TEQZ4ob/lNi3/5lvmwZA5HCIcN&#10;10K4x0Mq6CoKg0RJA+7nW+/RHjsbtZR0OJIV9T82zAlK1BeDPX8+OT6OM5wu2G5TvLjnmtVzjdno&#10;K8DWmeACsjyJ0T6ovSgd6CfcHosYFVXMcIxdUR7c/nIV8qrA/cPFYpHMcG4tC7fmwfIIHgmOXfzY&#10;PzFnh1YPOCR3sB9fNnvV8dk2enq72ARszTQOB14H6nHmUz8P+ykulef3ZHXYovNfAAAA//8DAFBL&#10;AwQUAAYACAAAACEA3eEF/dsAAAAEAQAADwAAAGRycy9kb3ducmV2LnhtbEyPQU+DQBCF7yb+h82Y&#10;eLOLtcGWsjRG48GDB5EYvU1hBAI7S9il4L939KKXl7y8yXvfpIfF9upEo28dG7heRaCIS1e1XBso&#10;Xh+vtqB8QK6wd0wGvsjDITs/SzGp3MwvdMpDraSEfYIGmhCGRGtfNmTRr9xALNmnGy0GsWOtqxFn&#10;Kbe9XkdRrC22LAsNDnTfUNnlkzXw0RXD84TzZls8dMv0lsdP73lszOXFcrcHFWgJf8fwgy/okAnT&#10;0U1cedUbkEfCr0q2u7kVezSwWcegs1T/h8++AQAA//8DAFBLAQItABQABgAIAAAAIQC2gziS/gAA&#10;AOEBAAATAAAAAAAAAAAAAAAAAAAAAABbQ29udGVudF9UeXBlc10ueG1sUEsBAi0AFAAGAAgAAAAh&#10;ADj9If/WAAAAlAEAAAsAAAAAAAAAAAAAAAAALwEAAF9yZWxzLy5yZWxzUEsBAi0AFAAGAAgAAAAh&#10;AHAJ4vOKAgAAjQUAAA4AAAAAAAAAAAAAAAAALgIAAGRycy9lMm9Eb2MueG1sUEsBAi0AFAAGAAgA&#10;AAAhAN3hBf3bAAAABAEAAA8AAAAAAAAAAAAAAAAA5AQAAGRycy9kb3ducmV2LnhtbFBLBQYAAAAA&#10;BAAEAPMAAADsBQAAAAA=&#10;" o:allowoverlap="f" fillcolor="#7f7f7f [1612]" stroked="f" strokeweight="1pt">
              <v:textbox style="mso-fit-shape-to-text:t">
                <w:txbxContent>
                  <w:p w14:paraId="474CAFB9" w14:textId="413D33AE" w:rsidR="0038159E" w:rsidRPr="0025341F" w:rsidRDefault="00A70B0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w Cen MT" w:hAnsi="Tw Cen MT"/>
                        <w:caps/>
                        <w:sz w:val="28"/>
                        <w:szCs w:val="28"/>
                      </w:rPr>
                    </w:pPr>
                    <w:r w:rsidRPr="0025341F">
                      <w:rPr>
                        <w:rFonts w:ascii="Tw Cen MT" w:hAnsi="Tw Cen MT"/>
                        <w:caps/>
                        <w:sz w:val="28"/>
                        <w:szCs w:val="28"/>
                      </w:rPr>
                      <w:t xml:space="preserve">Group </w:t>
                    </w:r>
                    <w:sdt>
                      <w:sdtPr>
                        <w:rPr>
                          <w:rFonts w:ascii="Tw Cen MT" w:hAnsi="Tw Cen MT"/>
                          <w:caps/>
                          <w:sz w:val="28"/>
                          <w:szCs w:val="28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BC5FEE" w:rsidRPr="0025341F">
                          <w:rPr>
                            <w:rFonts w:ascii="Tw Cen MT" w:hAnsi="Tw Cen MT"/>
                            <w:caps/>
                            <w:sz w:val="28"/>
                            <w:szCs w:val="28"/>
                          </w:rPr>
                          <w:t>Project 1: Comment on Wade's Model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3417"/>
    <w:multiLevelType w:val="hybridMultilevel"/>
    <w:tmpl w:val="B0FC2CC6"/>
    <w:lvl w:ilvl="0" w:tplc="CC64C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0B28"/>
    <w:multiLevelType w:val="hybridMultilevel"/>
    <w:tmpl w:val="ED4AF322"/>
    <w:lvl w:ilvl="0" w:tplc="98102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F4EE8"/>
    <w:multiLevelType w:val="hybridMultilevel"/>
    <w:tmpl w:val="B386CB94"/>
    <w:lvl w:ilvl="0" w:tplc="3C4E0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51171">
    <w:abstractNumId w:val="2"/>
  </w:num>
  <w:num w:numId="2" w16cid:durableId="561135759">
    <w:abstractNumId w:val="0"/>
  </w:num>
  <w:num w:numId="3" w16cid:durableId="97511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01"/>
    <w:rsid w:val="0000618F"/>
    <w:rsid w:val="00006354"/>
    <w:rsid w:val="00021225"/>
    <w:rsid w:val="00025901"/>
    <w:rsid w:val="0006739C"/>
    <w:rsid w:val="00070492"/>
    <w:rsid w:val="00076232"/>
    <w:rsid w:val="000851C6"/>
    <w:rsid w:val="0008596D"/>
    <w:rsid w:val="000B51C5"/>
    <w:rsid w:val="000E4CC8"/>
    <w:rsid w:val="001078D1"/>
    <w:rsid w:val="001174A7"/>
    <w:rsid w:val="00123EB4"/>
    <w:rsid w:val="001371CC"/>
    <w:rsid w:val="00142C82"/>
    <w:rsid w:val="00157FD3"/>
    <w:rsid w:val="00160BE7"/>
    <w:rsid w:val="001617F2"/>
    <w:rsid w:val="0018228C"/>
    <w:rsid w:val="001A4655"/>
    <w:rsid w:val="001B2AE1"/>
    <w:rsid w:val="001B6354"/>
    <w:rsid w:val="001C3DE9"/>
    <w:rsid w:val="001C584D"/>
    <w:rsid w:val="001D0571"/>
    <w:rsid w:val="001D169E"/>
    <w:rsid w:val="001D52F0"/>
    <w:rsid w:val="001D5691"/>
    <w:rsid w:val="001E295C"/>
    <w:rsid w:val="001F6480"/>
    <w:rsid w:val="002207D2"/>
    <w:rsid w:val="00223D7A"/>
    <w:rsid w:val="0023267C"/>
    <w:rsid w:val="0023787B"/>
    <w:rsid w:val="00243906"/>
    <w:rsid w:val="0025341F"/>
    <w:rsid w:val="00265B82"/>
    <w:rsid w:val="00273A05"/>
    <w:rsid w:val="002774FD"/>
    <w:rsid w:val="002F45A5"/>
    <w:rsid w:val="003002AE"/>
    <w:rsid w:val="00301DE8"/>
    <w:rsid w:val="003030B7"/>
    <w:rsid w:val="0030498B"/>
    <w:rsid w:val="00315211"/>
    <w:rsid w:val="0036799E"/>
    <w:rsid w:val="0037168A"/>
    <w:rsid w:val="0038159E"/>
    <w:rsid w:val="00384E28"/>
    <w:rsid w:val="00391FEF"/>
    <w:rsid w:val="003A3EE5"/>
    <w:rsid w:val="003B2269"/>
    <w:rsid w:val="003B2CED"/>
    <w:rsid w:val="003B77F7"/>
    <w:rsid w:val="003C4FFB"/>
    <w:rsid w:val="003C5E64"/>
    <w:rsid w:val="003E0F84"/>
    <w:rsid w:val="003F48A3"/>
    <w:rsid w:val="00400316"/>
    <w:rsid w:val="00436026"/>
    <w:rsid w:val="0044591F"/>
    <w:rsid w:val="00472C87"/>
    <w:rsid w:val="004847FC"/>
    <w:rsid w:val="004849DB"/>
    <w:rsid w:val="00497B2B"/>
    <w:rsid w:val="004B0F22"/>
    <w:rsid w:val="004B552B"/>
    <w:rsid w:val="004C01E3"/>
    <w:rsid w:val="004C0A9D"/>
    <w:rsid w:val="004D3418"/>
    <w:rsid w:val="004F07C6"/>
    <w:rsid w:val="004F435A"/>
    <w:rsid w:val="004F678C"/>
    <w:rsid w:val="00505AA4"/>
    <w:rsid w:val="00506052"/>
    <w:rsid w:val="00523B9D"/>
    <w:rsid w:val="00532857"/>
    <w:rsid w:val="005354E2"/>
    <w:rsid w:val="00545C79"/>
    <w:rsid w:val="0055646F"/>
    <w:rsid w:val="005573CD"/>
    <w:rsid w:val="00560362"/>
    <w:rsid w:val="005621F8"/>
    <w:rsid w:val="00565E2F"/>
    <w:rsid w:val="005667D9"/>
    <w:rsid w:val="0056717E"/>
    <w:rsid w:val="0058712F"/>
    <w:rsid w:val="00591B25"/>
    <w:rsid w:val="005C7F4A"/>
    <w:rsid w:val="005D00C7"/>
    <w:rsid w:val="005D138A"/>
    <w:rsid w:val="005D1C57"/>
    <w:rsid w:val="005E27A7"/>
    <w:rsid w:val="005E4C3B"/>
    <w:rsid w:val="005E5EDA"/>
    <w:rsid w:val="005F1D5A"/>
    <w:rsid w:val="0060592E"/>
    <w:rsid w:val="0060674D"/>
    <w:rsid w:val="00617A8C"/>
    <w:rsid w:val="006300E1"/>
    <w:rsid w:val="006677F7"/>
    <w:rsid w:val="00671B8B"/>
    <w:rsid w:val="00681CBE"/>
    <w:rsid w:val="0068692F"/>
    <w:rsid w:val="00691E34"/>
    <w:rsid w:val="006B7334"/>
    <w:rsid w:val="006C385F"/>
    <w:rsid w:val="006E19D2"/>
    <w:rsid w:val="006E7B88"/>
    <w:rsid w:val="006F1085"/>
    <w:rsid w:val="006F2FD6"/>
    <w:rsid w:val="00711B03"/>
    <w:rsid w:val="0071475D"/>
    <w:rsid w:val="00724F65"/>
    <w:rsid w:val="00730220"/>
    <w:rsid w:val="007302D9"/>
    <w:rsid w:val="007367E5"/>
    <w:rsid w:val="00737683"/>
    <w:rsid w:val="007436FB"/>
    <w:rsid w:val="0075471A"/>
    <w:rsid w:val="0075620A"/>
    <w:rsid w:val="007663C8"/>
    <w:rsid w:val="00786DBF"/>
    <w:rsid w:val="007D2506"/>
    <w:rsid w:val="007D3A91"/>
    <w:rsid w:val="007E569E"/>
    <w:rsid w:val="007E7AB0"/>
    <w:rsid w:val="007F6B15"/>
    <w:rsid w:val="007F6B53"/>
    <w:rsid w:val="00803FE9"/>
    <w:rsid w:val="00815A84"/>
    <w:rsid w:val="0082209D"/>
    <w:rsid w:val="008265A8"/>
    <w:rsid w:val="00826B6E"/>
    <w:rsid w:val="008326E5"/>
    <w:rsid w:val="00837CFA"/>
    <w:rsid w:val="008472CA"/>
    <w:rsid w:val="00850868"/>
    <w:rsid w:val="00854F9A"/>
    <w:rsid w:val="008764E3"/>
    <w:rsid w:val="00883EB2"/>
    <w:rsid w:val="008A74EA"/>
    <w:rsid w:val="008E4E43"/>
    <w:rsid w:val="008F284C"/>
    <w:rsid w:val="008F303E"/>
    <w:rsid w:val="00914DA3"/>
    <w:rsid w:val="00917478"/>
    <w:rsid w:val="009578C9"/>
    <w:rsid w:val="00984124"/>
    <w:rsid w:val="009A312C"/>
    <w:rsid w:val="009C1606"/>
    <w:rsid w:val="009E3B78"/>
    <w:rsid w:val="009E4DE4"/>
    <w:rsid w:val="009E7F2E"/>
    <w:rsid w:val="00A00FD3"/>
    <w:rsid w:val="00A13C2D"/>
    <w:rsid w:val="00A17223"/>
    <w:rsid w:val="00A51792"/>
    <w:rsid w:val="00A57BCF"/>
    <w:rsid w:val="00A61A4D"/>
    <w:rsid w:val="00A70B01"/>
    <w:rsid w:val="00A740A6"/>
    <w:rsid w:val="00A74C3E"/>
    <w:rsid w:val="00A867D1"/>
    <w:rsid w:val="00A907C0"/>
    <w:rsid w:val="00AB1CCA"/>
    <w:rsid w:val="00AC6139"/>
    <w:rsid w:val="00AC7B29"/>
    <w:rsid w:val="00AF79C6"/>
    <w:rsid w:val="00B049B3"/>
    <w:rsid w:val="00B06356"/>
    <w:rsid w:val="00B12502"/>
    <w:rsid w:val="00B203D8"/>
    <w:rsid w:val="00B36AE2"/>
    <w:rsid w:val="00B51CAB"/>
    <w:rsid w:val="00B5394D"/>
    <w:rsid w:val="00B54A29"/>
    <w:rsid w:val="00B61814"/>
    <w:rsid w:val="00B635FB"/>
    <w:rsid w:val="00B705C7"/>
    <w:rsid w:val="00B71A0D"/>
    <w:rsid w:val="00B7476D"/>
    <w:rsid w:val="00B77AF2"/>
    <w:rsid w:val="00B8105B"/>
    <w:rsid w:val="00B85AC9"/>
    <w:rsid w:val="00BA2116"/>
    <w:rsid w:val="00BB4E79"/>
    <w:rsid w:val="00BC0255"/>
    <w:rsid w:val="00BC5FEE"/>
    <w:rsid w:val="00BD3848"/>
    <w:rsid w:val="00BD5B3F"/>
    <w:rsid w:val="00BD695D"/>
    <w:rsid w:val="00BD7365"/>
    <w:rsid w:val="00BF5374"/>
    <w:rsid w:val="00BF7F0E"/>
    <w:rsid w:val="00C06DE7"/>
    <w:rsid w:val="00C268B1"/>
    <w:rsid w:val="00C37000"/>
    <w:rsid w:val="00C47A8B"/>
    <w:rsid w:val="00C54228"/>
    <w:rsid w:val="00C61392"/>
    <w:rsid w:val="00C92AC2"/>
    <w:rsid w:val="00C968A8"/>
    <w:rsid w:val="00CB255D"/>
    <w:rsid w:val="00CC08C2"/>
    <w:rsid w:val="00CC0CB6"/>
    <w:rsid w:val="00CF6A6C"/>
    <w:rsid w:val="00D1548C"/>
    <w:rsid w:val="00D2177F"/>
    <w:rsid w:val="00D26A34"/>
    <w:rsid w:val="00D337CE"/>
    <w:rsid w:val="00D622FE"/>
    <w:rsid w:val="00D63BFD"/>
    <w:rsid w:val="00D66426"/>
    <w:rsid w:val="00D66CD1"/>
    <w:rsid w:val="00D81255"/>
    <w:rsid w:val="00D83CF0"/>
    <w:rsid w:val="00D87931"/>
    <w:rsid w:val="00DB50F2"/>
    <w:rsid w:val="00DC05DB"/>
    <w:rsid w:val="00DC3280"/>
    <w:rsid w:val="00DF50F1"/>
    <w:rsid w:val="00E02471"/>
    <w:rsid w:val="00E0393E"/>
    <w:rsid w:val="00E12B54"/>
    <w:rsid w:val="00E223F0"/>
    <w:rsid w:val="00E22A78"/>
    <w:rsid w:val="00E23928"/>
    <w:rsid w:val="00E2562E"/>
    <w:rsid w:val="00E25AAB"/>
    <w:rsid w:val="00E316CA"/>
    <w:rsid w:val="00E42B1C"/>
    <w:rsid w:val="00E4494F"/>
    <w:rsid w:val="00E73E12"/>
    <w:rsid w:val="00E84CFD"/>
    <w:rsid w:val="00EB3A72"/>
    <w:rsid w:val="00EC5CD0"/>
    <w:rsid w:val="00EC6F4E"/>
    <w:rsid w:val="00EC720D"/>
    <w:rsid w:val="00ED22B4"/>
    <w:rsid w:val="00EF2BD9"/>
    <w:rsid w:val="00F13325"/>
    <w:rsid w:val="00F165E9"/>
    <w:rsid w:val="00F2005D"/>
    <w:rsid w:val="00F27786"/>
    <w:rsid w:val="00F44789"/>
    <w:rsid w:val="00F5265D"/>
    <w:rsid w:val="00F643D1"/>
    <w:rsid w:val="00F81FB2"/>
    <w:rsid w:val="00F92C57"/>
    <w:rsid w:val="00FA3C99"/>
    <w:rsid w:val="00FA544B"/>
    <w:rsid w:val="00FB3CF7"/>
    <w:rsid w:val="00FB7DCC"/>
    <w:rsid w:val="00FC3F8D"/>
    <w:rsid w:val="00FC6B12"/>
    <w:rsid w:val="00FD570C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6BA4"/>
  <w15:chartTrackingRefBased/>
  <w15:docId w15:val="{FDBED7A1-DB15-42DA-93D7-83E6EDF4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0E1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EF2B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59E"/>
  </w:style>
  <w:style w:type="paragraph" w:styleId="Footer">
    <w:name w:val="footer"/>
    <w:basedOn w:val="Normal"/>
    <w:link w:val="Foot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9E"/>
  </w:style>
  <w:style w:type="character" w:styleId="Hyperlink">
    <w:name w:val="Hyperlink"/>
    <w:basedOn w:val="DefaultParagraphFont"/>
    <w:uiPriority w:val="99"/>
    <w:unhideWhenUsed/>
    <w:rsid w:val="0098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915-2-Data-Modeling-381/Project-1-eStreamingMovies/issues/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Business%20Object%20(Entity)%20Defini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Object (Entity) Definitions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Business Object Definitions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Comment on Wade's Model</dc:title>
  <dc:subject/>
  <dc:creator>user</dc:creator>
  <cp:keywords/>
  <dc:description/>
  <cp:lastModifiedBy>Jasminder Garcha</cp:lastModifiedBy>
  <cp:revision>11</cp:revision>
  <cp:lastPrinted>2022-09-25T03:33:00Z</cp:lastPrinted>
  <dcterms:created xsi:type="dcterms:W3CDTF">2022-10-08T20:07:00Z</dcterms:created>
  <dcterms:modified xsi:type="dcterms:W3CDTF">2022-10-08T21:04:00Z</dcterms:modified>
</cp:coreProperties>
</file>